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BB7" w:rsidRPr="004125DB" w:rsidRDefault="00232BB7">
      <w:pPr>
        <w:rPr>
          <w:sz w:val="30"/>
        </w:rPr>
      </w:pPr>
      <w:r w:rsidRPr="004125DB">
        <w:rPr>
          <w:sz w:val="30"/>
        </w:rPr>
        <w:t>Lab0</w:t>
      </w:r>
      <w:r>
        <w:rPr>
          <w:sz w:val="30"/>
        </w:rPr>
        <w:t>3: Resources</w:t>
      </w:r>
    </w:p>
    <w:p w:rsidR="00232BB7" w:rsidRDefault="00232BB7">
      <w:r>
        <w:t xml:space="preserve">Mục tiêu: </w:t>
      </w:r>
    </w:p>
    <w:p w:rsidR="00232BB7" w:rsidRDefault="00232BB7" w:rsidP="006C479C">
      <w:pPr>
        <w:pStyle w:val="ListParagraph"/>
        <w:numPr>
          <w:ilvl w:val="0"/>
          <w:numId w:val="2"/>
        </w:numPr>
      </w:pPr>
      <w:r>
        <w:t xml:space="preserve"> Cách tạo các tài nguyên và phân nhánh thư mục theo cấu hình hạn định bằng Eclipse. </w:t>
      </w:r>
    </w:p>
    <w:p w:rsidR="00232BB7" w:rsidRDefault="00232BB7" w:rsidP="006C479C">
      <w:pPr>
        <w:pStyle w:val="ListParagraph"/>
        <w:numPr>
          <w:ilvl w:val="0"/>
          <w:numId w:val="2"/>
        </w:numPr>
      </w:pPr>
      <w:r>
        <w:t>Thực hành tạo các tài nguyên Drawable XML (Bitmap, NinePatch, Layer, State, Clip, ..).</w:t>
      </w:r>
    </w:p>
    <w:p w:rsidR="00232BB7" w:rsidRDefault="00232BB7" w:rsidP="006C479C">
      <w:pPr>
        <w:pStyle w:val="ListParagraph"/>
        <w:numPr>
          <w:ilvl w:val="0"/>
          <w:numId w:val="2"/>
        </w:numPr>
      </w:pPr>
      <w:r>
        <w:t>Thực hành tạo các tài nguyên giá trị {String, Color, Dimension, Integer, ..)</w:t>
      </w:r>
    </w:p>
    <w:p w:rsidR="00232BB7" w:rsidRDefault="00232BB7" w:rsidP="006C479C">
      <w:pPr>
        <w:pStyle w:val="ListParagraph"/>
        <w:numPr>
          <w:ilvl w:val="0"/>
          <w:numId w:val="2"/>
        </w:numPr>
      </w:pPr>
      <w:r>
        <w:t xml:space="preserve">Thực hành tạo tài nguyên Layout XML. </w:t>
      </w:r>
    </w:p>
    <w:p w:rsidR="00232BB7" w:rsidRDefault="00232BB7" w:rsidP="006C479C">
      <w:pPr>
        <w:pStyle w:val="ListParagraph"/>
        <w:numPr>
          <w:ilvl w:val="0"/>
          <w:numId w:val="2"/>
        </w:numPr>
      </w:pPr>
      <w:r>
        <w:t xml:space="preserve">Thực hành tạo tài nguyên Menu XML. </w:t>
      </w:r>
    </w:p>
    <w:p w:rsidR="00232BB7" w:rsidRDefault="00232BB7" w:rsidP="006C479C">
      <w:r>
        <w:t xml:space="preserve">Thực hiện: </w:t>
      </w:r>
    </w:p>
    <w:p w:rsidR="00232BB7" w:rsidRDefault="00232BB7" w:rsidP="008C1868">
      <w:pPr>
        <w:pStyle w:val="ListParagraph"/>
        <w:numPr>
          <w:ilvl w:val="0"/>
          <w:numId w:val="3"/>
        </w:numPr>
      </w:pPr>
      <w:r>
        <w:t xml:space="preserve">Mở dự án Lab03 từ file </w:t>
      </w:r>
    </w:p>
    <w:p w:rsidR="00232BB7" w:rsidRDefault="00232BB7" w:rsidP="008C1868">
      <w:pPr>
        <w:pStyle w:val="ListParagraph"/>
        <w:numPr>
          <w:ilvl w:val="1"/>
          <w:numId w:val="3"/>
        </w:numPr>
      </w:pPr>
      <w:r>
        <w:t>“</w:t>
      </w:r>
      <w:r w:rsidRPr="00E324D4">
        <w:rPr>
          <w:i/>
        </w:rPr>
        <w:t>lab03_blank_import.zip</w:t>
      </w:r>
      <w:r>
        <w:t xml:space="preserve">” bằng chức năng </w:t>
      </w:r>
      <w:r w:rsidRPr="00E324D4">
        <w:rPr>
          <w:i/>
        </w:rPr>
        <w:t>File</w:t>
      </w:r>
      <w:r>
        <w:t xml:space="preserve"> =&gt; </w:t>
      </w:r>
      <w:r w:rsidRPr="00E324D4">
        <w:rPr>
          <w:i/>
        </w:rPr>
        <w:t>Import..</w:t>
      </w:r>
    </w:p>
    <w:p w:rsidR="00232BB7" w:rsidRDefault="00232BB7" w:rsidP="008C1868">
      <w:pPr>
        <w:pStyle w:val="ListParagraph"/>
        <w:numPr>
          <w:ilvl w:val="1"/>
          <w:numId w:val="3"/>
        </w:numPr>
      </w:pPr>
      <w:r>
        <w:t>Hoặc “</w:t>
      </w:r>
      <w:r w:rsidRPr="00E324D4">
        <w:rPr>
          <w:i/>
        </w:rPr>
        <w:t>lab03_blank_new.zip</w:t>
      </w:r>
      <w:r>
        <w:t xml:space="preserve">” bằng chức năng </w:t>
      </w:r>
      <w:r w:rsidRPr="00E324D4">
        <w:rPr>
          <w:i/>
        </w:rPr>
        <w:t>File</w:t>
      </w:r>
      <w:r>
        <w:t xml:space="preserve"> =&gt; </w:t>
      </w:r>
      <w:r w:rsidRPr="00E324D4">
        <w:rPr>
          <w:i/>
        </w:rPr>
        <w:t>New..</w:t>
      </w:r>
      <w:r>
        <w:t xml:space="preserve"> =&gt; </w:t>
      </w:r>
      <w:r w:rsidRPr="00E324D4">
        <w:rPr>
          <w:i/>
        </w:rPr>
        <w:t>Android project</w:t>
      </w:r>
      <w:r>
        <w:t xml:space="preserve"> =&gt; ”</w:t>
      </w:r>
      <w:r w:rsidRPr="00E324D4">
        <w:rPr>
          <w:i/>
        </w:rPr>
        <w:t>Create project from existing source</w:t>
      </w:r>
      <w:r>
        <w:t>”</w:t>
      </w:r>
    </w:p>
    <w:p w:rsidR="00232BB7" w:rsidRDefault="00232BB7" w:rsidP="008C1868">
      <w:pPr>
        <w:pStyle w:val="ListParagraph"/>
        <w:numPr>
          <w:ilvl w:val="1"/>
          <w:numId w:val="3"/>
        </w:numPr>
      </w:pPr>
      <w:r>
        <w:t>Nếu không có các project import thì tạo mới project và thiết kế layout như kết quả yêu cầu. (Đặt tên Activity chính là “</w:t>
      </w:r>
      <w:r w:rsidRPr="00C8210A">
        <w:rPr>
          <w:i/>
          <w:iCs/>
        </w:rPr>
        <w:t>Lab03Activity</w:t>
      </w:r>
      <w:r>
        <w:t>”)</w:t>
      </w:r>
    </w:p>
    <w:p w:rsidR="00232BB7" w:rsidRDefault="00232BB7" w:rsidP="008C1868">
      <w:pPr>
        <w:pStyle w:val="ListParagraph"/>
        <w:numPr>
          <w:ilvl w:val="0"/>
          <w:numId w:val="3"/>
        </w:numPr>
      </w:pPr>
      <w:r>
        <w:t>Triển khai ứng dụng lên máy ảo</w:t>
      </w:r>
    </w:p>
    <w:p w:rsidR="00232BB7" w:rsidRDefault="00232BB7" w:rsidP="008C1868">
      <w:pPr>
        <w:pStyle w:val="ListParagraph"/>
        <w:numPr>
          <w:ilvl w:val="1"/>
          <w:numId w:val="3"/>
        </w:numPr>
      </w:pPr>
      <w:r>
        <w:t xml:space="preserve">Lựa chọn máy ảo cấu hình </w:t>
      </w:r>
      <w:r w:rsidRPr="003A341B">
        <w:rPr>
          <w:i/>
        </w:rPr>
        <w:t>HVGA</w:t>
      </w:r>
      <w:r>
        <w:t xml:space="preserve">: </w:t>
      </w:r>
    </w:p>
    <w:p w:rsidR="00232BB7" w:rsidRDefault="00232BB7" w:rsidP="008C1868">
      <w:pPr>
        <w:pStyle w:val="ListParagraph"/>
        <w:numPr>
          <w:ilvl w:val="2"/>
          <w:numId w:val="3"/>
        </w:numPr>
      </w:pPr>
      <w:r>
        <w:t>Screen size = 320x480</w:t>
      </w:r>
    </w:p>
    <w:p w:rsidR="00232BB7" w:rsidRDefault="00232BB7" w:rsidP="008C1868">
      <w:pPr>
        <w:pStyle w:val="ListParagraph"/>
        <w:numPr>
          <w:ilvl w:val="2"/>
          <w:numId w:val="3"/>
        </w:numPr>
      </w:pPr>
      <w:r>
        <w:t>Density  = 160</w:t>
      </w:r>
    </w:p>
    <w:p w:rsidR="00232BB7" w:rsidRDefault="00232BB7" w:rsidP="008C1868">
      <w:pPr>
        <w:pStyle w:val="ListParagraph"/>
        <w:numPr>
          <w:ilvl w:val="1"/>
          <w:numId w:val="3"/>
        </w:numPr>
      </w:pPr>
      <w:r>
        <w:t xml:space="preserve">Tạo Run target cho dự án </w:t>
      </w:r>
    </w:p>
    <w:p w:rsidR="00232BB7" w:rsidRDefault="00232BB7" w:rsidP="008C1868">
      <w:pPr>
        <w:pStyle w:val="ListParagraph"/>
        <w:numPr>
          <w:ilvl w:val="2"/>
          <w:numId w:val="3"/>
        </w:numPr>
      </w:pPr>
      <w:r>
        <w:t xml:space="preserve">Từ menu chức năng </w:t>
      </w:r>
      <w:r w:rsidRPr="003A341B">
        <w:rPr>
          <w:i/>
        </w:rPr>
        <w:t>Run</w:t>
      </w:r>
      <w:r>
        <w:t xml:space="preserve"> =&gt; </w:t>
      </w:r>
      <w:r w:rsidRPr="003A341B">
        <w:rPr>
          <w:i/>
        </w:rPr>
        <w:t>Run Configuration</w:t>
      </w:r>
      <w:r>
        <w:t xml:space="preserve">.. </w:t>
      </w:r>
    </w:p>
    <w:p w:rsidR="00232BB7" w:rsidRDefault="00232BB7" w:rsidP="008C1868">
      <w:pPr>
        <w:pStyle w:val="ListParagraph"/>
        <w:numPr>
          <w:ilvl w:val="2"/>
          <w:numId w:val="3"/>
        </w:numPr>
      </w:pPr>
      <w:r>
        <w:t xml:space="preserve">Nhấn chuột phải vào mục </w:t>
      </w:r>
      <w:r w:rsidRPr="003A341B">
        <w:rPr>
          <w:i/>
        </w:rPr>
        <w:t xml:space="preserve">Android Application </w:t>
      </w:r>
      <w:r>
        <w:t xml:space="preserve">chọn </w:t>
      </w:r>
      <w:r w:rsidRPr="003A341B">
        <w:rPr>
          <w:i/>
        </w:rPr>
        <w:t>New</w:t>
      </w:r>
      <w:r>
        <w:t xml:space="preserve"> (hoặc Double click vào mục Android Application), sau đó chọn dự án </w:t>
      </w:r>
      <w:r w:rsidRPr="003A341B">
        <w:rPr>
          <w:i/>
        </w:rPr>
        <w:t xml:space="preserve">Lab03 </w:t>
      </w:r>
      <w:r>
        <w:t xml:space="preserve">(hoặc </w:t>
      </w:r>
      <w:r w:rsidRPr="003A341B">
        <w:rPr>
          <w:i/>
        </w:rPr>
        <w:t>Lab03Activity</w:t>
      </w:r>
      <w:r>
        <w:t>) cho thuộc tính “</w:t>
      </w:r>
      <w:r w:rsidRPr="003A341B">
        <w:rPr>
          <w:i/>
        </w:rPr>
        <w:t>Project</w:t>
      </w:r>
      <w:r>
        <w:t xml:space="preserve">”, đặt tên cho target là </w:t>
      </w:r>
      <w:r w:rsidRPr="003A341B">
        <w:rPr>
          <w:i/>
        </w:rPr>
        <w:t>Lab03</w:t>
      </w:r>
    </w:p>
    <w:p w:rsidR="00232BB7" w:rsidRDefault="00232BB7" w:rsidP="008C1868">
      <w:pPr>
        <w:pStyle w:val="ListParagraph"/>
        <w:numPr>
          <w:ilvl w:val="2"/>
          <w:numId w:val="3"/>
        </w:numPr>
      </w:pPr>
      <w:r>
        <w:t xml:space="preserve">Nhấn </w:t>
      </w:r>
      <w:r w:rsidRPr="003A341B">
        <w:rPr>
          <w:i/>
        </w:rPr>
        <w:t>Apply</w:t>
      </w:r>
      <w:r>
        <w:t xml:space="preserve"> để lưu</w:t>
      </w:r>
    </w:p>
    <w:p w:rsidR="00232BB7" w:rsidRDefault="00232BB7" w:rsidP="008C1868">
      <w:pPr>
        <w:pStyle w:val="ListParagraph"/>
        <w:numPr>
          <w:ilvl w:val="2"/>
          <w:numId w:val="3"/>
        </w:numPr>
      </w:pPr>
      <w:r>
        <w:t xml:space="preserve">Nhấn </w:t>
      </w:r>
      <w:r w:rsidRPr="003A341B">
        <w:rPr>
          <w:i/>
        </w:rPr>
        <w:t>Run</w:t>
      </w:r>
      <w:r>
        <w:t xml:space="preserve"> để triển ứng dụng lên máy ảo.</w:t>
      </w:r>
    </w:p>
    <w:p w:rsidR="00232BB7" w:rsidRDefault="00232BB7" w:rsidP="00433F7E">
      <w:pPr>
        <w:jc w:val="center"/>
      </w:pPr>
      <w:r w:rsidRPr="001442D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40.75pt;height:159.75pt;visibility:visible">
            <v:imagedata r:id="rId5" o:title=""/>
          </v:shape>
        </w:pict>
      </w:r>
    </w:p>
    <w:p w:rsidR="00232BB7" w:rsidRDefault="00232BB7" w:rsidP="00433F7E">
      <w:pPr>
        <w:pStyle w:val="ListParagraph"/>
        <w:numPr>
          <w:ilvl w:val="0"/>
          <w:numId w:val="3"/>
        </w:numPr>
      </w:pPr>
      <w:r>
        <w:t xml:space="preserve">Từ cửa sổ </w:t>
      </w:r>
      <w:r w:rsidRPr="003A341B">
        <w:rPr>
          <w:i/>
        </w:rPr>
        <w:t>Package Explorer</w:t>
      </w:r>
      <w:r>
        <w:t xml:space="preserve"> của dự án, mở file </w:t>
      </w:r>
      <w:r w:rsidRPr="003A341B">
        <w:rPr>
          <w:i/>
        </w:rPr>
        <w:t>/res/layout/main.xml</w:t>
      </w:r>
    </w:p>
    <w:p w:rsidR="00232BB7" w:rsidRDefault="00232BB7" w:rsidP="00433F7E">
      <w:pPr>
        <w:pStyle w:val="ListParagraph"/>
        <w:numPr>
          <w:ilvl w:val="0"/>
          <w:numId w:val="3"/>
        </w:numPr>
      </w:pPr>
      <w:r>
        <w:t xml:space="preserve">Mở các cửa sổ chức năng của công cụ </w:t>
      </w:r>
      <w:r w:rsidRPr="00345165">
        <w:rPr>
          <w:i/>
        </w:rPr>
        <w:t>Android Layout Editor</w:t>
      </w:r>
      <w:r>
        <w:t xml:space="preserve">: </w:t>
      </w:r>
    </w:p>
    <w:p w:rsidR="00232BB7" w:rsidRDefault="00232BB7" w:rsidP="008A5A51">
      <w:pPr>
        <w:pStyle w:val="ListParagraph"/>
        <w:numPr>
          <w:ilvl w:val="1"/>
          <w:numId w:val="3"/>
        </w:numPr>
      </w:pPr>
      <w:r>
        <w:t xml:space="preserve">Outline: Từ menu </w:t>
      </w:r>
      <w:r w:rsidRPr="00345165">
        <w:rPr>
          <w:i/>
        </w:rPr>
        <w:t xml:space="preserve">Window </w:t>
      </w:r>
      <w:r>
        <w:t xml:space="preserve">=&gt; </w:t>
      </w:r>
      <w:r w:rsidRPr="00345165">
        <w:rPr>
          <w:i/>
        </w:rPr>
        <w:t>Show View</w:t>
      </w:r>
      <w:r>
        <w:t xml:space="preserve"> =&gt; </w:t>
      </w:r>
      <w:r w:rsidRPr="00345165">
        <w:rPr>
          <w:i/>
        </w:rPr>
        <w:t>Outline</w:t>
      </w:r>
      <w:r>
        <w:t xml:space="preserve"> (Alt + Shift +Q, O)</w:t>
      </w:r>
    </w:p>
    <w:p w:rsidR="00232BB7" w:rsidRDefault="00232BB7" w:rsidP="008A5A51">
      <w:pPr>
        <w:pStyle w:val="ListParagraph"/>
        <w:numPr>
          <w:ilvl w:val="1"/>
          <w:numId w:val="3"/>
        </w:numPr>
      </w:pPr>
      <w:r>
        <w:t xml:space="preserve">Properties: Từ menu </w:t>
      </w:r>
      <w:r w:rsidRPr="00345165">
        <w:rPr>
          <w:i/>
        </w:rPr>
        <w:t xml:space="preserve">Window </w:t>
      </w:r>
      <w:r>
        <w:t xml:space="preserve">=&gt; </w:t>
      </w:r>
      <w:r w:rsidRPr="00345165">
        <w:rPr>
          <w:i/>
        </w:rPr>
        <w:t>Show View</w:t>
      </w:r>
      <w:r>
        <w:t xml:space="preserve"> =&gt; </w:t>
      </w:r>
      <w:r w:rsidRPr="00345165">
        <w:rPr>
          <w:i/>
        </w:rPr>
        <w:t>Others..</w:t>
      </w:r>
      <w:r>
        <w:t xml:space="preserve"> =&gt; </w:t>
      </w:r>
      <w:r w:rsidRPr="00345165">
        <w:rPr>
          <w:i/>
        </w:rPr>
        <w:t>General/Properties</w:t>
      </w:r>
    </w:p>
    <w:p w:rsidR="00232BB7" w:rsidRDefault="00232BB7" w:rsidP="003A341B">
      <w:r w:rsidRPr="001442D4">
        <w:rPr>
          <w:noProof/>
        </w:rPr>
        <w:pict>
          <v:shape id="Picture 3" o:spid="_x0000_i1026" type="#_x0000_t75" style="width:464.25pt;height:178.5pt;visibility:visible">
            <v:imagedata r:id="rId6" o:title=""/>
          </v:shape>
        </w:pict>
      </w:r>
    </w:p>
    <w:p w:rsidR="00232BB7" w:rsidRDefault="00232BB7" w:rsidP="00CA7259">
      <w:pPr>
        <w:pStyle w:val="ListParagraph"/>
        <w:numPr>
          <w:ilvl w:val="0"/>
          <w:numId w:val="3"/>
        </w:numPr>
      </w:pPr>
      <w:r>
        <w:t>Tạo các Color Resource</w:t>
      </w:r>
    </w:p>
    <w:p w:rsidR="00232BB7" w:rsidRDefault="00232BB7" w:rsidP="007E0AEC">
      <w:pPr>
        <w:pStyle w:val="ListParagraph"/>
        <w:numPr>
          <w:ilvl w:val="1"/>
          <w:numId w:val="3"/>
        </w:numPr>
      </w:pPr>
      <w:r>
        <w:t xml:space="preserve">Từ cửa sổ </w:t>
      </w:r>
      <w:r w:rsidRPr="003A341B">
        <w:rPr>
          <w:i/>
        </w:rPr>
        <w:t>Package Explorer</w:t>
      </w:r>
      <w:r>
        <w:t xml:space="preserve"> của project, tạo mới một </w:t>
      </w:r>
      <w:r w:rsidRPr="00521A55">
        <w:rPr>
          <w:i/>
        </w:rPr>
        <w:t>Android XML file</w:t>
      </w:r>
      <w:r>
        <w:t xml:space="preserve"> và đặt tên là </w:t>
      </w:r>
      <w:r w:rsidRPr="007E0AEC">
        <w:rPr>
          <w:i/>
          <w:iCs/>
        </w:rPr>
        <w:t>mycolor.xml</w:t>
      </w:r>
      <w:r>
        <w:t xml:space="preserve"> (chuột phải vào </w:t>
      </w:r>
      <w:r w:rsidRPr="003A341B">
        <w:rPr>
          <w:i/>
        </w:rPr>
        <w:t>/res</w:t>
      </w:r>
      <w:r>
        <w:t xml:space="preserve"> =&gt; chọn </w:t>
      </w:r>
      <w:r w:rsidRPr="003A341B">
        <w:rPr>
          <w:i/>
        </w:rPr>
        <w:t>Android XML file</w:t>
      </w:r>
      <w:r>
        <w:t xml:space="preserve"> =&gt; nhập “</w:t>
      </w:r>
      <w:r w:rsidRPr="003A341B">
        <w:rPr>
          <w:i/>
        </w:rPr>
        <w:t>btncolor.xml</w:t>
      </w:r>
      <w:r>
        <w:t>” vào ô “</w:t>
      </w:r>
      <w:r w:rsidRPr="003A341B">
        <w:rPr>
          <w:i/>
        </w:rPr>
        <w:t>File</w:t>
      </w:r>
      <w:r>
        <w:t>”</w:t>
      </w:r>
    </w:p>
    <w:p w:rsidR="00232BB7" w:rsidRDefault="00232BB7" w:rsidP="00895165">
      <w:pPr>
        <w:pStyle w:val="ListParagraph"/>
        <w:numPr>
          <w:ilvl w:val="1"/>
          <w:numId w:val="3"/>
        </w:numPr>
      </w:pPr>
      <w:r>
        <w:t>Chọn radio button “</w:t>
      </w:r>
      <w:r>
        <w:rPr>
          <w:i/>
        </w:rPr>
        <w:t>Values</w:t>
      </w:r>
      <w:r>
        <w:t>”</w:t>
      </w:r>
    </w:p>
    <w:p w:rsidR="00232BB7" w:rsidRDefault="00232BB7" w:rsidP="00895165">
      <w:pPr>
        <w:pStyle w:val="ListParagraph"/>
        <w:numPr>
          <w:ilvl w:val="1"/>
          <w:numId w:val="3"/>
        </w:numPr>
      </w:pPr>
      <w:r>
        <w:t>Kiểm tra giá trị ở ô “</w:t>
      </w:r>
      <w:r w:rsidRPr="00521A55">
        <w:rPr>
          <w:i/>
        </w:rPr>
        <w:t>Folder</w:t>
      </w:r>
      <w:r>
        <w:t>” sẽ là “</w:t>
      </w:r>
      <w:r w:rsidRPr="00521A55">
        <w:rPr>
          <w:i/>
        </w:rPr>
        <w:t>/res/</w:t>
      </w:r>
      <w:r>
        <w:rPr>
          <w:i/>
        </w:rPr>
        <w:t>values</w:t>
      </w:r>
      <w:r>
        <w:t>”, giá trị ở combobox “</w:t>
      </w:r>
      <w:r w:rsidRPr="00521A55">
        <w:rPr>
          <w:i/>
        </w:rPr>
        <w:t>Select the root element for the XML file</w:t>
      </w:r>
      <w:r>
        <w:t>” sẽ là “resources”. Nhấn “</w:t>
      </w:r>
      <w:r w:rsidRPr="00521A55">
        <w:rPr>
          <w:i/>
        </w:rPr>
        <w:t>Finish</w:t>
      </w:r>
      <w:r>
        <w:t>” để tạo file.</w:t>
      </w:r>
    </w:p>
    <w:p w:rsidR="00232BB7" w:rsidRDefault="00232BB7" w:rsidP="00D70E51">
      <w:pPr>
        <w:pStyle w:val="ListParagraph"/>
        <w:numPr>
          <w:ilvl w:val="1"/>
          <w:numId w:val="3"/>
        </w:numPr>
      </w:pPr>
      <w:r>
        <w:t xml:space="preserve">Từ cửa sổ “Android Resources” của file </w:t>
      </w:r>
      <w:r w:rsidRPr="007E0AEC">
        <w:rPr>
          <w:i/>
          <w:iCs/>
        </w:rPr>
        <w:t>mycolor.xml</w:t>
      </w:r>
      <w:r>
        <w:t>, nhấn button “Asd”, chọn item “Color” và thực hiện tạo các giá trị màu: {(RED,#F00), (GREEN, #0F0), (BLUE, #00F)}</w:t>
      </w:r>
    </w:p>
    <w:p w:rsidR="00232BB7" w:rsidRDefault="00232BB7" w:rsidP="00E40A7A">
      <w:pPr>
        <w:jc w:val="center"/>
      </w:pPr>
      <w:r w:rsidRPr="001442D4">
        <w:rPr>
          <w:noProof/>
        </w:rPr>
        <w:pict>
          <v:shape id="Picture 5" o:spid="_x0000_i1027" type="#_x0000_t75" style="width:216.75pt;height:135.75pt;visibility:visible">
            <v:imagedata r:id="rId7" o:title=""/>
          </v:shape>
        </w:pict>
      </w:r>
    </w:p>
    <w:p w:rsidR="00232BB7" w:rsidRDefault="00232BB7" w:rsidP="00E40A7A">
      <w:r>
        <w:tab/>
      </w:r>
      <w:r>
        <w:tab/>
        <w:t xml:space="preserve">Ở thẻ XML của file “mycolor.xml” sẽ có nội dung: </w:t>
      </w:r>
    </w:p>
    <w:p w:rsidR="00232BB7" w:rsidRDefault="00232BB7" w:rsidP="00F2371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BB7" w:rsidRDefault="00232BB7" w:rsidP="00F2371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#FF0000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color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BB7" w:rsidRDefault="00232BB7" w:rsidP="00F2371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#00FF00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color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BB7" w:rsidRDefault="00232BB7" w:rsidP="00F2371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#0000FF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color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BB7" w:rsidRDefault="00232BB7" w:rsidP="00F2371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2BB7" w:rsidRDefault="00232BB7" w:rsidP="0068564A"/>
    <w:p w:rsidR="00232BB7" w:rsidRDefault="00232BB7" w:rsidP="00CA7259">
      <w:pPr>
        <w:pStyle w:val="ListParagraph"/>
        <w:numPr>
          <w:ilvl w:val="0"/>
          <w:numId w:val="3"/>
        </w:numPr>
      </w:pPr>
      <w:smartTag w:uri="urn:schemas-microsoft-com:office:smarttags" w:element="place">
        <w:smartTag w:uri="urn:schemas-microsoft-com:office:smarttags" w:element="PlaceName">
          <w:r>
            <w:t>Tạo</w:t>
          </w:r>
        </w:smartTag>
        <w:r>
          <w:t xml:space="preserve"> </w:t>
        </w:r>
        <w:smartTag w:uri="urn:schemas-microsoft-com:office:smarttags" w:element="PlaceName">
          <w:r>
            <w:t>Color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  <w:r>
        <w:t xml:space="preserve"> List: </w:t>
      </w:r>
    </w:p>
    <w:p w:rsidR="00232BB7" w:rsidRDefault="00232BB7" w:rsidP="003A341B">
      <w:pPr>
        <w:pStyle w:val="ListParagraph"/>
        <w:numPr>
          <w:ilvl w:val="1"/>
          <w:numId w:val="3"/>
        </w:numPr>
      </w:pPr>
      <w:r>
        <w:t xml:space="preserve">Từ cửa sổ </w:t>
      </w:r>
      <w:r w:rsidRPr="003A341B">
        <w:rPr>
          <w:i/>
        </w:rPr>
        <w:t>Package Explorer</w:t>
      </w:r>
      <w:r>
        <w:t xml:space="preserve"> của project, tạo mới một </w:t>
      </w:r>
      <w:r w:rsidRPr="00521A55">
        <w:rPr>
          <w:i/>
        </w:rPr>
        <w:t>Android XML file</w:t>
      </w:r>
      <w:r>
        <w:t xml:space="preserve"> và đặt tên là </w:t>
      </w:r>
      <w:r w:rsidRPr="00521A55">
        <w:rPr>
          <w:i/>
        </w:rPr>
        <w:t>btncolor.xml</w:t>
      </w:r>
      <w:r>
        <w:t xml:space="preserve"> (chuột phải vào </w:t>
      </w:r>
      <w:r w:rsidRPr="003A341B">
        <w:rPr>
          <w:i/>
        </w:rPr>
        <w:t>/res</w:t>
      </w:r>
      <w:r>
        <w:t xml:space="preserve"> =&gt; chọn </w:t>
      </w:r>
      <w:r w:rsidRPr="003A341B">
        <w:rPr>
          <w:i/>
        </w:rPr>
        <w:t>Android XML file</w:t>
      </w:r>
      <w:r>
        <w:t xml:space="preserve"> =&gt; nhập “</w:t>
      </w:r>
      <w:r w:rsidRPr="003A341B">
        <w:rPr>
          <w:i/>
        </w:rPr>
        <w:t>btncolor.xml</w:t>
      </w:r>
      <w:r>
        <w:t>” vào ô “</w:t>
      </w:r>
      <w:r w:rsidRPr="003A341B">
        <w:rPr>
          <w:i/>
        </w:rPr>
        <w:t>File</w:t>
      </w:r>
      <w:r>
        <w:t>”</w:t>
      </w:r>
    </w:p>
    <w:p w:rsidR="00232BB7" w:rsidRDefault="00232BB7" w:rsidP="003A341B">
      <w:pPr>
        <w:pStyle w:val="ListParagraph"/>
        <w:numPr>
          <w:ilvl w:val="1"/>
          <w:numId w:val="3"/>
        </w:numPr>
      </w:pPr>
      <w:r>
        <w:t>Chọn radio button “</w:t>
      </w:r>
      <w:r w:rsidRPr="00521A55">
        <w:rPr>
          <w:i/>
        </w:rPr>
        <w:t>Color List</w:t>
      </w:r>
      <w:r>
        <w:t>”, kiểm tra giá trị ở ô “</w:t>
      </w:r>
      <w:r w:rsidRPr="00521A55">
        <w:rPr>
          <w:i/>
        </w:rPr>
        <w:t>Folder</w:t>
      </w:r>
      <w:r>
        <w:t>” sẽ là “</w:t>
      </w:r>
      <w:r w:rsidRPr="00521A55">
        <w:rPr>
          <w:i/>
        </w:rPr>
        <w:t>/res/color</w:t>
      </w:r>
      <w:r>
        <w:t>”</w:t>
      </w:r>
    </w:p>
    <w:p w:rsidR="00232BB7" w:rsidRDefault="00232BB7" w:rsidP="00345165">
      <w:pPr>
        <w:pStyle w:val="ListParagraph"/>
        <w:numPr>
          <w:ilvl w:val="1"/>
          <w:numId w:val="3"/>
        </w:numPr>
      </w:pPr>
      <w:r>
        <w:t>Chọn giá trị “</w:t>
      </w:r>
      <w:r w:rsidRPr="00521A55">
        <w:rPr>
          <w:i/>
        </w:rPr>
        <w:t>selector</w:t>
      </w:r>
      <w:r>
        <w:t>” cho combobox “</w:t>
      </w:r>
      <w:r w:rsidRPr="00521A55">
        <w:rPr>
          <w:i/>
        </w:rPr>
        <w:t>Select the root element for the XML file</w:t>
      </w:r>
      <w:r>
        <w:t>”. Nhấn “</w:t>
      </w:r>
      <w:r w:rsidRPr="00521A55">
        <w:rPr>
          <w:i/>
        </w:rPr>
        <w:t>Finish</w:t>
      </w:r>
      <w:r>
        <w:t>” để tạo file.</w:t>
      </w:r>
    </w:p>
    <w:p w:rsidR="00232BB7" w:rsidRDefault="00232BB7" w:rsidP="00345165">
      <w:pPr>
        <w:pStyle w:val="ListParagraph"/>
        <w:numPr>
          <w:ilvl w:val="1"/>
          <w:numId w:val="3"/>
        </w:numPr>
      </w:pPr>
      <w:r>
        <w:t xml:space="preserve">Nhập nội dung cho file btncolor.xml như sau: </w:t>
      </w:r>
    </w:p>
    <w:p w:rsidR="00232BB7" w:rsidRPr="001A2101" w:rsidRDefault="00232BB7" w:rsidP="001A21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A2101">
        <w:rPr>
          <w:rFonts w:ascii="Consolas" w:hAnsi="Consolas" w:cs="Consolas"/>
          <w:color w:val="008080"/>
          <w:sz w:val="20"/>
          <w:szCs w:val="20"/>
        </w:rPr>
        <w:t>&lt;?</w:t>
      </w:r>
      <w:r w:rsidRPr="001A2101">
        <w:rPr>
          <w:rFonts w:ascii="Consolas" w:hAnsi="Consolas" w:cs="Consolas"/>
          <w:color w:val="3F7F7F"/>
          <w:sz w:val="20"/>
          <w:szCs w:val="20"/>
        </w:rPr>
        <w:t>xml</w:t>
      </w:r>
      <w:r w:rsidRPr="001A2101">
        <w:rPr>
          <w:rFonts w:ascii="Consolas" w:hAnsi="Consolas" w:cs="Consolas"/>
          <w:sz w:val="20"/>
          <w:szCs w:val="20"/>
        </w:rPr>
        <w:t xml:space="preserve"> </w:t>
      </w:r>
      <w:r w:rsidRPr="001A2101">
        <w:rPr>
          <w:rFonts w:ascii="Consolas" w:hAnsi="Consolas" w:cs="Consolas"/>
          <w:color w:val="7F007F"/>
          <w:sz w:val="20"/>
          <w:szCs w:val="20"/>
        </w:rPr>
        <w:t>version</w:t>
      </w:r>
      <w:r w:rsidRPr="001A2101">
        <w:rPr>
          <w:rFonts w:ascii="Consolas" w:hAnsi="Consolas" w:cs="Consolas"/>
          <w:color w:val="000000"/>
          <w:sz w:val="20"/>
          <w:szCs w:val="20"/>
        </w:rPr>
        <w:t>=</w:t>
      </w:r>
      <w:r w:rsidRPr="001A2101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1A2101">
        <w:rPr>
          <w:rFonts w:ascii="Consolas" w:hAnsi="Consolas" w:cs="Consolas"/>
          <w:sz w:val="20"/>
          <w:szCs w:val="20"/>
        </w:rPr>
        <w:t xml:space="preserve"> </w:t>
      </w:r>
      <w:r w:rsidRPr="001A2101">
        <w:rPr>
          <w:rFonts w:ascii="Consolas" w:hAnsi="Consolas" w:cs="Consolas"/>
          <w:color w:val="7F007F"/>
          <w:sz w:val="20"/>
          <w:szCs w:val="20"/>
        </w:rPr>
        <w:t>encoding</w:t>
      </w:r>
      <w:r w:rsidRPr="001A2101">
        <w:rPr>
          <w:rFonts w:ascii="Consolas" w:hAnsi="Consolas" w:cs="Consolas"/>
          <w:color w:val="000000"/>
          <w:sz w:val="20"/>
          <w:szCs w:val="20"/>
        </w:rPr>
        <w:t>=</w:t>
      </w:r>
      <w:r w:rsidRPr="001A2101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A2101">
        <w:rPr>
          <w:rFonts w:ascii="Consolas" w:hAnsi="Consolas" w:cs="Consolas"/>
          <w:color w:val="008080"/>
          <w:sz w:val="20"/>
          <w:szCs w:val="20"/>
        </w:rPr>
        <w:t>?&gt;</w:t>
      </w:r>
    </w:p>
    <w:p w:rsidR="00232BB7" w:rsidRPr="001A2101" w:rsidRDefault="00232BB7" w:rsidP="001A21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A2101">
        <w:rPr>
          <w:rFonts w:ascii="Consolas" w:hAnsi="Consolas" w:cs="Consolas"/>
          <w:color w:val="008080"/>
          <w:sz w:val="20"/>
          <w:szCs w:val="20"/>
        </w:rPr>
        <w:t>&lt;</w:t>
      </w:r>
      <w:r w:rsidRPr="001A2101">
        <w:rPr>
          <w:rFonts w:ascii="Consolas" w:hAnsi="Consolas" w:cs="Consolas"/>
          <w:color w:val="3F7F7F"/>
          <w:sz w:val="20"/>
          <w:szCs w:val="20"/>
        </w:rPr>
        <w:t>selector</w:t>
      </w:r>
    </w:p>
    <w:p w:rsidR="00232BB7" w:rsidRPr="001A2101" w:rsidRDefault="00232BB7" w:rsidP="001A21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A2101">
        <w:rPr>
          <w:rFonts w:ascii="Consolas" w:hAnsi="Consolas" w:cs="Consolas"/>
          <w:sz w:val="20"/>
          <w:szCs w:val="20"/>
        </w:rPr>
        <w:t xml:space="preserve">  </w:t>
      </w:r>
      <w:r w:rsidRPr="001A2101">
        <w:rPr>
          <w:rFonts w:ascii="Consolas" w:hAnsi="Consolas" w:cs="Consolas"/>
          <w:color w:val="7F007F"/>
          <w:sz w:val="20"/>
          <w:szCs w:val="20"/>
        </w:rPr>
        <w:t>xmlns:android</w:t>
      </w:r>
      <w:r w:rsidRPr="001A2101">
        <w:rPr>
          <w:rFonts w:ascii="Consolas" w:hAnsi="Consolas" w:cs="Consolas"/>
          <w:color w:val="000000"/>
          <w:sz w:val="20"/>
          <w:szCs w:val="20"/>
        </w:rPr>
        <w:t>=</w:t>
      </w:r>
      <w:r w:rsidRPr="001A2101"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  <w:r w:rsidRPr="001A2101">
        <w:rPr>
          <w:rFonts w:ascii="Consolas" w:hAnsi="Consolas" w:cs="Consolas"/>
          <w:color w:val="008080"/>
          <w:sz w:val="20"/>
          <w:szCs w:val="20"/>
        </w:rPr>
        <w:t>&gt;</w:t>
      </w:r>
    </w:p>
    <w:p w:rsidR="00232BB7" w:rsidRPr="001A2101" w:rsidRDefault="00232BB7" w:rsidP="001A21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A21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2101">
        <w:rPr>
          <w:rFonts w:ascii="Consolas" w:hAnsi="Consolas" w:cs="Consolas"/>
          <w:color w:val="008080"/>
          <w:sz w:val="20"/>
          <w:szCs w:val="20"/>
        </w:rPr>
        <w:t>&lt;</w:t>
      </w:r>
      <w:r w:rsidRPr="001A2101">
        <w:rPr>
          <w:rFonts w:ascii="Consolas" w:hAnsi="Consolas" w:cs="Consolas"/>
          <w:color w:val="3F7F7F"/>
          <w:sz w:val="20"/>
          <w:szCs w:val="20"/>
        </w:rPr>
        <w:t>item</w:t>
      </w:r>
      <w:r w:rsidRPr="001A2101">
        <w:rPr>
          <w:rFonts w:ascii="Consolas" w:hAnsi="Consolas" w:cs="Consolas"/>
          <w:sz w:val="20"/>
          <w:szCs w:val="20"/>
        </w:rPr>
        <w:t xml:space="preserve"> </w:t>
      </w:r>
      <w:r w:rsidRPr="001A2101">
        <w:rPr>
          <w:rFonts w:ascii="Consolas" w:hAnsi="Consolas" w:cs="Consolas"/>
          <w:color w:val="7F007F"/>
          <w:sz w:val="20"/>
          <w:szCs w:val="20"/>
        </w:rPr>
        <w:t>android:color</w:t>
      </w:r>
      <w:r w:rsidRPr="001A2101">
        <w:rPr>
          <w:rFonts w:ascii="Consolas" w:hAnsi="Consolas" w:cs="Consolas"/>
          <w:color w:val="000000"/>
          <w:sz w:val="20"/>
          <w:szCs w:val="20"/>
        </w:rPr>
        <w:t>=</w:t>
      </w:r>
      <w:r w:rsidRPr="001A2101">
        <w:rPr>
          <w:rFonts w:ascii="Consolas" w:hAnsi="Consolas" w:cs="Consolas"/>
          <w:i/>
          <w:iCs/>
          <w:color w:val="2A00FF"/>
          <w:sz w:val="20"/>
          <w:szCs w:val="20"/>
        </w:rPr>
        <w:t>"@color/GREEN"</w:t>
      </w:r>
      <w:r w:rsidRPr="001A2101">
        <w:rPr>
          <w:rFonts w:ascii="Consolas" w:hAnsi="Consolas" w:cs="Consolas"/>
          <w:sz w:val="20"/>
          <w:szCs w:val="20"/>
        </w:rPr>
        <w:t xml:space="preserve"> </w:t>
      </w:r>
      <w:r w:rsidRPr="001A2101">
        <w:rPr>
          <w:rFonts w:ascii="Consolas" w:hAnsi="Consolas" w:cs="Consolas"/>
          <w:color w:val="7F007F"/>
          <w:sz w:val="20"/>
          <w:szCs w:val="20"/>
        </w:rPr>
        <w:t>android:state_focused</w:t>
      </w:r>
      <w:r w:rsidRPr="001A2101">
        <w:rPr>
          <w:rFonts w:ascii="Consolas" w:hAnsi="Consolas" w:cs="Consolas"/>
          <w:color w:val="000000"/>
          <w:sz w:val="20"/>
          <w:szCs w:val="20"/>
        </w:rPr>
        <w:t>=</w:t>
      </w:r>
      <w:r w:rsidRPr="001A2101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1A2101">
        <w:rPr>
          <w:rFonts w:ascii="Consolas" w:hAnsi="Consolas" w:cs="Consolas"/>
          <w:color w:val="008080"/>
          <w:sz w:val="20"/>
          <w:szCs w:val="20"/>
        </w:rPr>
        <w:t>/&gt;</w:t>
      </w:r>
    </w:p>
    <w:p w:rsidR="00232BB7" w:rsidRPr="001A2101" w:rsidRDefault="00232BB7" w:rsidP="001A21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A21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2101">
        <w:rPr>
          <w:rFonts w:ascii="Consolas" w:hAnsi="Consolas" w:cs="Consolas"/>
          <w:color w:val="008080"/>
          <w:sz w:val="20"/>
          <w:szCs w:val="20"/>
        </w:rPr>
        <w:t>&lt;</w:t>
      </w:r>
      <w:r w:rsidRPr="001A2101">
        <w:rPr>
          <w:rFonts w:ascii="Consolas" w:hAnsi="Consolas" w:cs="Consolas"/>
          <w:color w:val="3F7F7F"/>
          <w:sz w:val="20"/>
          <w:szCs w:val="20"/>
        </w:rPr>
        <w:t>item</w:t>
      </w:r>
      <w:r w:rsidRPr="001A2101">
        <w:rPr>
          <w:rFonts w:ascii="Consolas" w:hAnsi="Consolas" w:cs="Consolas"/>
          <w:sz w:val="20"/>
          <w:szCs w:val="20"/>
        </w:rPr>
        <w:t xml:space="preserve"> </w:t>
      </w:r>
      <w:r w:rsidRPr="001A2101">
        <w:rPr>
          <w:rFonts w:ascii="Consolas" w:hAnsi="Consolas" w:cs="Consolas"/>
          <w:color w:val="7F007F"/>
          <w:sz w:val="20"/>
          <w:szCs w:val="20"/>
        </w:rPr>
        <w:t>android:color</w:t>
      </w:r>
      <w:r w:rsidRPr="001A2101">
        <w:rPr>
          <w:rFonts w:ascii="Consolas" w:hAnsi="Consolas" w:cs="Consolas"/>
          <w:color w:val="000000"/>
          <w:sz w:val="20"/>
          <w:szCs w:val="20"/>
        </w:rPr>
        <w:t>=</w:t>
      </w:r>
      <w:r w:rsidRPr="001A2101">
        <w:rPr>
          <w:rFonts w:ascii="Consolas" w:hAnsi="Consolas" w:cs="Consolas"/>
          <w:i/>
          <w:iCs/>
          <w:color w:val="2A00FF"/>
          <w:sz w:val="20"/>
          <w:szCs w:val="20"/>
        </w:rPr>
        <w:t>"@color/RED"</w:t>
      </w:r>
      <w:r w:rsidRPr="001A2101">
        <w:rPr>
          <w:rFonts w:ascii="Consolas" w:hAnsi="Consolas" w:cs="Consolas"/>
          <w:sz w:val="20"/>
          <w:szCs w:val="20"/>
        </w:rPr>
        <w:t xml:space="preserve"> </w:t>
      </w:r>
      <w:r w:rsidRPr="001A2101">
        <w:rPr>
          <w:rFonts w:ascii="Consolas" w:hAnsi="Consolas" w:cs="Consolas"/>
          <w:color w:val="7F007F"/>
          <w:sz w:val="20"/>
          <w:szCs w:val="20"/>
        </w:rPr>
        <w:t>android:state_pressed</w:t>
      </w:r>
      <w:r w:rsidRPr="001A2101">
        <w:rPr>
          <w:rFonts w:ascii="Consolas" w:hAnsi="Consolas" w:cs="Consolas"/>
          <w:color w:val="000000"/>
          <w:sz w:val="20"/>
          <w:szCs w:val="20"/>
        </w:rPr>
        <w:t>=</w:t>
      </w:r>
      <w:r w:rsidRPr="001A2101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1A2101">
        <w:rPr>
          <w:rFonts w:ascii="Consolas" w:hAnsi="Consolas" w:cs="Consolas"/>
          <w:color w:val="008080"/>
          <w:sz w:val="20"/>
          <w:szCs w:val="20"/>
        </w:rPr>
        <w:t>/&gt;</w:t>
      </w:r>
    </w:p>
    <w:p w:rsidR="00232BB7" w:rsidRPr="001A2101" w:rsidRDefault="00232BB7" w:rsidP="001A21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A21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2101">
        <w:rPr>
          <w:rFonts w:ascii="Consolas" w:hAnsi="Consolas" w:cs="Consolas"/>
          <w:color w:val="008080"/>
          <w:sz w:val="20"/>
          <w:szCs w:val="20"/>
        </w:rPr>
        <w:t>&lt;</w:t>
      </w:r>
      <w:r w:rsidRPr="001A2101">
        <w:rPr>
          <w:rFonts w:ascii="Consolas" w:hAnsi="Consolas" w:cs="Consolas"/>
          <w:color w:val="3F7F7F"/>
          <w:sz w:val="20"/>
          <w:szCs w:val="20"/>
        </w:rPr>
        <w:t>item</w:t>
      </w:r>
      <w:r w:rsidRPr="001A2101">
        <w:rPr>
          <w:rFonts w:ascii="Consolas" w:hAnsi="Consolas" w:cs="Consolas"/>
          <w:sz w:val="20"/>
          <w:szCs w:val="20"/>
        </w:rPr>
        <w:t xml:space="preserve"> </w:t>
      </w:r>
      <w:r w:rsidRPr="001A2101">
        <w:rPr>
          <w:rFonts w:ascii="Consolas" w:hAnsi="Consolas" w:cs="Consolas"/>
          <w:color w:val="7F007F"/>
          <w:sz w:val="20"/>
          <w:szCs w:val="20"/>
        </w:rPr>
        <w:t>android:color</w:t>
      </w:r>
      <w:r w:rsidRPr="001A2101">
        <w:rPr>
          <w:rFonts w:ascii="Consolas" w:hAnsi="Consolas" w:cs="Consolas"/>
          <w:color w:val="000000"/>
          <w:sz w:val="20"/>
          <w:szCs w:val="20"/>
        </w:rPr>
        <w:t>=</w:t>
      </w:r>
      <w:r w:rsidRPr="001A2101">
        <w:rPr>
          <w:rFonts w:ascii="Consolas" w:hAnsi="Consolas" w:cs="Consolas"/>
          <w:i/>
          <w:iCs/>
          <w:color w:val="2A00FF"/>
          <w:sz w:val="20"/>
          <w:szCs w:val="20"/>
        </w:rPr>
        <w:t>"@color/BLUE"</w:t>
      </w:r>
      <w:r w:rsidRPr="001A2101">
        <w:rPr>
          <w:rFonts w:ascii="Consolas" w:hAnsi="Consolas" w:cs="Consolas"/>
          <w:color w:val="008080"/>
          <w:sz w:val="20"/>
          <w:szCs w:val="20"/>
        </w:rPr>
        <w:t>/&gt;</w:t>
      </w:r>
    </w:p>
    <w:p w:rsidR="00232BB7" w:rsidRDefault="00232BB7" w:rsidP="001A2101">
      <w:pPr>
        <w:ind w:left="1440"/>
        <w:rPr>
          <w:rFonts w:ascii="Consolas" w:hAnsi="Consolas" w:cs="Consolas"/>
          <w:color w:val="008080"/>
          <w:sz w:val="20"/>
          <w:szCs w:val="20"/>
        </w:rPr>
      </w:pPr>
      <w:r w:rsidRPr="001A2101">
        <w:rPr>
          <w:rFonts w:ascii="Consolas" w:hAnsi="Consolas" w:cs="Consolas"/>
          <w:color w:val="008080"/>
          <w:sz w:val="20"/>
          <w:szCs w:val="20"/>
        </w:rPr>
        <w:t>&lt;/</w:t>
      </w:r>
      <w:r w:rsidRPr="001A2101">
        <w:rPr>
          <w:rFonts w:ascii="Consolas" w:hAnsi="Consolas" w:cs="Consolas"/>
          <w:color w:val="3F7F7F"/>
          <w:sz w:val="20"/>
          <w:szCs w:val="20"/>
        </w:rPr>
        <w:t>selector</w:t>
      </w:r>
      <w:r w:rsidRPr="001A2101">
        <w:rPr>
          <w:rFonts w:ascii="Consolas" w:hAnsi="Consolas" w:cs="Consolas"/>
          <w:color w:val="008080"/>
          <w:sz w:val="20"/>
          <w:szCs w:val="20"/>
        </w:rPr>
        <w:t>&gt;</w:t>
      </w:r>
    </w:p>
    <w:p w:rsidR="00232BB7" w:rsidRDefault="00232BB7" w:rsidP="00F60197">
      <w:pPr>
        <w:pStyle w:val="ListParagraph"/>
        <w:numPr>
          <w:ilvl w:val="1"/>
          <w:numId w:val="3"/>
        </w:numPr>
      </w:pPr>
      <w:r>
        <w:t xml:space="preserve">Thực hiện gán thuộc tính </w:t>
      </w:r>
      <w:r w:rsidRPr="001A2101">
        <w:rPr>
          <w:rFonts w:ascii="Consolas" w:hAnsi="Consolas" w:cs="Consolas"/>
          <w:color w:val="7F007F"/>
          <w:sz w:val="20"/>
          <w:szCs w:val="20"/>
        </w:rPr>
        <w:t>android:</w:t>
      </w:r>
      <w:r>
        <w:rPr>
          <w:rFonts w:ascii="Consolas" w:hAnsi="Consolas" w:cs="Consolas"/>
          <w:color w:val="7F007F"/>
          <w:sz w:val="20"/>
          <w:szCs w:val="20"/>
        </w:rPr>
        <w:t>textC</w:t>
      </w:r>
      <w:r w:rsidRPr="001A2101">
        <w:rPr>
          <w:rFonts w:ascii="Consolas" w:hAnsi="Consolas" w:cs="Consolas"/>
          <w:color w:val="7F007F"/>
          <w:sz w:val="20"/>
          <w:szCs w:val="20"/>
        </w:rPr>
        <w:t>olor</w:t>
      </w:r>
      <w:r w:rsidRPr="001A2101">
        <w:rPr>
          <w:rFonts w:ascii="Consolas" w:hAnsi="Consolas" w:cs="Consolas"/>
          <w:color w:val="000000"/>
          <w:sz w:val="20"/>
          <w:szCs w:val="20"/>
        </w:rPr>
        <w:t>=</w:t>
      </w:r>
      <w:r w:rsidRPr="001A2101">
        <w:rPr>
          <w:rFonts w:ascii="Consolas" w:hAnsi="Consolas" w:cs="Consolas"/>
          <w:i/>
          <w:iCs/>
          <w:color w:val="2A00FF"/>
          <w:sz w:val="20"/>
          <w:szCs w:val="20"/>
        </w:rPr>
        <w:t>"@color/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btncolor</w:t>
      </w:r>
      <w:r w:rsidRPr="001A210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t>cho đối tượng button1 (button “</w:t>
      </w:r>
      <w:r w:rsidRPr="00173104">
        <w:rPr>
          <w:i/>
        </w:rPr>
        <w:t>Change</w:t>
      </w:r>
      <w:r>
        <w:t xml:space="preserve">”): từ giao diện </w:t>
      </w:r>
      <w:r w:rsidRPr="00173104">
        <w:rPr>
          <w:i/>
        </w:rPr>
        <w:t>Android layout Editor</w:t>
      </w:r>
      <w:r>
        <w:t xml:space="preserve"> của file </w:t>
      </w:r>
      <w:r w:rsidRPr="00173104">
        <w:rPr>
          <w:i/>
        </w:rPr>
        <w:t>main.xml</w:t>
      </w:r>
      <w:r>
        <w:t>, chọn đối tượng button “</w:t>
      </w:r>
      <w:r w:rsidRPr="00173104">
        <w:rPr>
          <w:i/>
        </w:rPr>
        <w:t>Change</w:t>
      </w:r>
      <w:r>
        <w:t xml:space="preserve">”, ở cửa sổ chức năng </w:t>
      </w:r>
      <w:r w:rsidRPr="00173104">
        <w:rPr>
          <w:i/>
        </w:rPr>
        <w:t>Properties</w:t>
      </w:r>
      <w:r>
        <w:t>, chọn giá trị “</w:t>
      </w:r>
      <w:r w:rsidRPr="00173104">
        <w:rPr>
          <w:i/>
        </w:rPr>
        <w:t>color/btncolor</w:t>
      </w:r>
      <w:r>
        <w:t xml:space="preserve">”. Kiểm tra trong xml file có nội dung: </w:t>
      </w:r>
    </w:p>
    <w:p w:rsidR="00232BB7" w:rsidRPr="0099429F" w:rsidRDefault="00232BB7" w:rsidP="0099429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663920">
        <w:rPr>
          <w:rFonts w:ascii="Consolas" w:hAnsi="Consolas" w:cs="Consolas"/>
          <w:color w:val="008080"/>
          <w:sz w:val="20"/>
          <w:szCs w:val="20"/>
        </w:rPr>
        <w:t>&lt;</w:t>
      </w:r>
      <w:r w:rsidRPr="00663920">
        <w:rPr>
          <w:rFonts w:ascii="Consolas" w:hAnsi="Consolas" w:cs="Consolas"/>
          <w:color w:val="3F7F7F"/>
          <w:sz w:val="20"/>
          <w:szCs w:val="20"/>
        </w:rPr>
        <w:t>Button</w:t>
      </w:r>
      <w:r w:rsidRPr="00663920">
        <w:rPr>
          <w:rFonts w:ascii="Consolas" w:hAnsi="Consolas" w:cs="Consolas"/>
          <w:sz w:val="20"/>
          <w:szCs w:val="20"/>
        </w:rPr>
        <w:t xml:space="preserve"> </w:t>
      </w:r>
      <w:r w:rsidRPr="00663920">
        <w:rPr>
          <w:rFonts w:ascii="Consolas" w:hAnsi="Consolas" w:cs="Consolas"/>
          <w:color w:val="7F007F"/>
          <w:sz w:val="20"/>
          <w:szCs w:val="20"/>
        </w:rPr>
        <w:t>android:layout_weight</w:t>
      </w:r>
      <w:r w:rsidRPr="00663920">
        <w:rPr>
          <w:rFonts w:ascii="Consolas" w:hAnsi="Consolas" w:cs="Consolas"/>
          <w:color w:val="000000"/>
          <w:sz w:val="20"/>
          <w:szCs w:val="20"/>
        </w:rPr>
        <w:t>=</w:t>
      </w:r>
      <w:r w:rsidRPr="00663920">
        <w:rPr>
          <w:rFonts w:ascii="Consolas" w:hAnsi="Consolas" w:cs="Consolas"/>
          <w:i/>
          <w:iCs/>
          <w:color w:val="2A00FF"/>
          <w:sz w:val="20"/>
          <w:szCs w:val="20"/>
        </w:rPr>
        <w:t>"0.20"</w:t>
      </w:r>
      <w:r w:rsidRPr="00663920">
        <w:rPr>
          <w:rFonts w:ascii="Consolas" w:hAnsi="Consolas" w:cs="Consolas"/>
          <w:sz w:val="20"/>
          <w:szCs w:val="20"/>
        </w:rPr>
        <w:t xml:space="preserve"> </w:t>
      </w:r>
      <w:r w:rsidRPr="00663920">
        <w:rPr>
          <w:rFonts w:ascii="Consolas" w:hAnsi="Consolas" w:cs="Consolas"/>
          <w:color w:val="7F007F"/>
          <w:sz w:val="20"/>
          <w:szCs w:val="20"/>
        </w:rPr>
        <w:t>android:text</w:t>
      </w:r>
      <w:r w:rsidRPr="00663920">
        <w:rPr>
          <w:rFonts w:ascii="Consolas" w:hAnsi="Consolas" w:cs="Consolas"/>
          <w:color w:val="000000"/>
          <w:sz w:val="20"/>
          <w:szCs w:val="20"/>
        </w:rPr>
        <w:t>=</w:t>
      </w:r>
      <w:r w:rsidRPr="00663920">
        <w:rPr>
          <w:rFonts w:ascii="Consolas" w:hAnsi="Consolas" w:cs="Consolas"/>
          <w:i/>
          <w:iCs/>
          <w:color w:val="2A00FF"/>
          <w:sz w:val="20"/>
          <w:szCs w:val="20"/>
        </w:rPr>
        <w:t>"Change"</w:t>
      </w:r>
      <w:r w:rsidRPr="00663920">
        <w:rPr>
          <w:rFonts w:ascii="Consolas" w:hAnsi="Consolas" w:cs="Consolas"/>
          <w:sz w:val="20"/>
          <w:szCs w:val="20"/>
        </w:rPr>
        <w:t xml:space="preserve"> </w:t>
      </w:r>
      <w:r w:rsidRPr="00663920">
        <w:rPr>
          <w:rFonts w:ascii="Consolas" w:hAnsi="Consolas" w:cs="Consolas"/>
          <w:color w:val="7F007F"/>
          <w:sz w:val="20"/>
          <w:szCs w:val="20"/>
        </w:rPr>
        <w:t>android:layout_width</w:t>
      </w:r>
      <w:r w:rsidRPr="00663920">
        <w:rPr>
          <w:rFonts w:ascii="Consolas" w:hAnsi="Consolas" w:cs="Consolas"/>
          <w:color w:val="000000"/>
          <w:sz w:val="20"/>
          <w:szCs w:val="20"/>
        </w:rPr>
        <w:t>=</w:t>
      </w:r>
      <w:r w:rsidRPr="00663920"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  <w:r w:rsidRPr="00663920">
        <w:rPr>
          <w:rFonts w:ascii="Consolas" w:hAnsi="Consolas" w:cs="Consolas"/>
          <w:sz w:val="20"/>
          <w:szCs w:val="20"/>
        </w:rPr>
        <w:t xml:space="preserve"> </w:t>
      </w:r>
      <w:r w:rsidRPr="00663920">
        <w:rPr>
          <w:rFonts w:ascii="Consolas" w:hAnsi="Consolas" w:cs="Consolas"/>
          <w:color w:val="7F007F"/>
          <w:sz w:val="20"/>
          <w:szCs w:val="20"/>
        </w:rPr>
        <w:t>android:layout_height</w:t>
      </w:r>
      <w:r w:rsidRPr="00663920">
        <w:rPr>
          <w:rFonts w:ascii="Consolas" w:hAnsi="Consolas" w:cs="Consolas"/>
          <w:color w:val="000000"/>
          <w:sz w:val="20"/>
          <w:szCs w:val="20"/>
        </w:rPr>
        <w:t>=</w:t>
      </w:r>
      <w:r w:rsidRPr="00663920"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  <w:r w:rsidRPr="00663920">
        <w:rPr>
          <w:rFonts w:ascii="Consolas" w:hAnsi="Consolas" w:cs="Consolas"/>
          <w:sz w:val="20"/>
          <w:szCs w:val="20"/>
        </w:rPr>
        <w:t xml:space="preserve"> </w:t>
      </w:r>
      <w:r w:rsidRPr="00663920">
        <w:rPr>
          <w:rFonts w:ascii="Consolas" w:hAnsi="Consolas" w:cs="Consolas"/>
          <w:color w:val="7F007F"/>
          <w:sz w:val="20"/>
          <w:szCs w:val="20"/>
        </w:rPr>
        <w:t>android:id</w:t>
      </w:r>
      <w:r w:rsidRPr="00663920">
        <w:rPr>
          <w:rFonts w:ascii="Consolas" w:hAnsi="Consolas" w:cs="Consolas"/>
          <w:color w:val="000000"/>
          <w:sz w:val="20"/>
          <w:szCs w:val="20"/>
        </w:rPr>
        <w:t>=</w:t>
      </w:r>
      <w:r w:rsidRPr="00663920"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  <w:r w:rsidRPr="00663920">
        <w:rPr>
          <w:rFonts w:ascii="Consolas" w:hAnsi="Consolas" w:cs="Consolas"/>
          <w:sz w:val="20"/>
          <w:szCs w:val="20"/>
        </w:rPr>
        <w:t xml:space="preserve"> </w:t>
      </w:r>
      <w:r w:rsidRPr="00663920">
        <w:rPr>
          <w:rFonts w:ascii="Consolas" w:hAnsi="Consolas" w:cs="Consolas"/>
          <w:color w:val="7F007F"/>
          <w:sz w:val="20"/>
          <w:szCs w:val="20"/>
        </w:rPr>
        <w:t>android:textColor</w:t>
      </w:r>
      <w:r w:rsidRPr="00663920">
        <w:rPr>
          <w:rFonts w:ascii="Consolas" w:hAnsi="Consolas" w:cs="Consolas"/>
          <w:color w:val="000000"/>
          <w:sz w:val="20"/>
          <w:szCs w:val="20"/>
        </w:rPr>
        <w:t>=</w:t>
      </w:r>
      <w:r w:rsidRPr="00663920">
        <w:rPr>
          <w:rFonts w:ascii="Consolas" w:hAnsi="Consolas" w:cs="Consolas"/>
          <w:i/>
          <w:iCs/>
          <w:color w:val="2A00FF"/>
          <w:sz w:val="20"/>
          <w:szCs w:val="20"/>
        </w:rPr>
        <w:t>"@color/btncolor"</w:t>
      </w:r>
      <w:r w:rsidRPr="00663920">
        <w:rPr>
          <w:rFonts w:ascii="Consolas" w:hAnsi="Consolas" w:cs="Consolas"/>
          <w:color w:val="008080"/>
          <w:sz w:val="20"/>
          <w:szCs w:val="20"/>
        </w:rPr>
        <w:t>&gt;&lt;/</w:t>
      </w:r>
      <w:r w:rsidRPr="00663920">
        <w:rPr>
          <w:rFonts w:ascii="Consolas" w:hAnsi="Consolas" w:cs="Consolas"/>
          <w:color w:val="3F7F7F"/>
          <w:sz w:val="20"/>
          <w:szCs w:val="20"/>
        </w:rPr>
        <w:t>Button</w:t>
      </w:r>
      <w:r w:rsidRPr="00663920">
        <w:rPr>
          <w:rFonts w:ascii="Consolas" w:hAnsi="Consolas" w:cs="Consolas"/>
          <w:color w:val="008080"/>
          <w:sz w:val="20"/>
          <w:szCs w:val="20"/>
        </w:rPr>
        <w:t>&gt;</w:t>
      </w:r>
    </w:p>
    <w:p w:rsidR="00232BB7" w:rsidRDefault="00232BB7" w:rsidP="007D45CE">
      <w:pPr>
        <w:jc w:val="center"/>
      </w:pPr>
      <w:r w:rsidRPr="001442D4">
        <w:rPr>
          <w:noProof/>
        </w:rPr>
        <w:pict>
          <v:shape id="Picture 6" o:spid="_x0000_i1028" type="#_x0000_t75" style="width:363.75pt;height:154.5pt;visibility:visible">
            <v:imagedata r:id="rId8" o:title=""/>
          </v:shape>
        </w:pict>
      </w:r>
    </w:p>
    <w:p w:rsidR="00232BB7" w:rsidRDefault="00232BB7" w:rsidP="00304005">
      <w:pPr>
        <w:pStyle w:val="ListParagraph"/>
        <w:numPr>
          <w:ilvl w:val="0"/>
          <w:numId w:val="3"/>
        </w:numPr>
      </w:pPr>
      <w:r>
        <w:t>Tạo tài nguyên String Array:</w:t>
      </w:r>
    </w:p>
    <w:p w:rsidR="00232BB7" w:rsidRDefault="00232BB7" w:rsidP="00D85BB6">
      <w:pPr>
        <w:pStyle w:val="ListParagraph"/>
        <w:numPr>
          <w:ilvl w:val="1"/>
          <w:numId w:val="3"/>
        </w:numPr>
      </w:pPr>
      <w:r>
        <w:t xml:space="preserve">Từ cửa sổ “Android Resources” của file “/res/values/strings.xml”, nhấn button “Add”, chọn item “String Array” và thực hiện tạo các giá trị (“item”) sau: </w:t>
      </w:r>
    </w:p>
    <w:tbl>
      <w:tblPr>
        <w:tblW w:w="0" w:type="auto"/>
        <w:tblLook w:val="00A0"/>
      </w:tblPr>
      <w:tblGrid>
        <w:gridCol w:w="4518"/>
        <w:gridCol w:w="5058"/>
      </w:tblGrid>
      <w:tr w:rsidR="00232BB7" w:rsidRPr="00780563" w:rsidTr="00780563">
        <w:tc>
          <w:tcPr>
            <w:tcW w:w="4518" w:type="dxa"/>
          </w:tcPr>
          <w:p w:rsidR="00232BB7" w:rsidRPr="00780563" w:rsidRDefault="00232BB7" w:rsidP="00780563">
            <w:pPr>
              <w:spacing w:after="0" w:line="240" w:lineRule="auto"/>
              <w:jc w:val="center"/>
            </w:pPr>
            <w:r w:rsidRPr="00780563">
              <w:rPr>
                <w:b/>
                <w:noProof/>
              </w:rPr>
              <w:pict>
                <v:shape id="Picture 7" o:spid="_x0000_i1029" type="#_x0000_t75" style="width:175.5pt;height:105pt;visibility:visible">
                  <v:imagedata r:id="rId9" o:title=""/>
                </v:shape>
              </w:pict>
            </w:r>
          </w:p>
        </w:tc>
        <w:tc>
          <w:tcPr>
            <w:tcW w:w="5058" w:type="dxa"/>
          </w:tcPr>
          <w:p w:rsidR="00232BB7" w:rsidRPr="00780563" w:rsidRDefault="00232BB7" w:rsidP="00780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805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80563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string-array </w:t>
            </w:r>
            <w:r w:rsidRPr="00780563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780563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8056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"forspiner"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2BB7" w:rsidRPr="00780563" w:rsidRDefault="00232BB7" w:rsidP="00780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805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80563">
              <w:rPr>
                <w:rFonts w:ascii="Consolas" w:hAnsi="Consolas" w:cs="Consolas"/>
                <w:color w:val="3F7F7F"/>
                <w:sz w:val="20"/>
                <w:szCs w:val="20"/>
              </w:rPr>
              <w:t>item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780563">
              <w:rPr>
                <w:rFonts w:ascii="Consolas" w:hAnsi="Consolas" w:cs="Consolas"/>
                <w:color w:val="000000"/>
                <w:sz w:val="20"/>
                <w:szCs w:val="20"/>
              </w:rPr>
              <w:t>Tháng 01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80563">
              <w:rPr>
                <w:rFonts w:ascii="Consolas" w:hAnsi="Consolas" w:cs="Consolas"/>
                <w:color w:val="3F7F7F"/>
                <w:sz w:val="20"/>
                <w:szCs w:val="20"/>
              </w:rPr>
              <w:t>item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2BB7" w:rsidRPr="00780563" w:rsidRDefault="00232BB7" w:rsidP="00780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805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80563">
              <w:rPr>
                <w:rFonts w:ascii="Consolas" w:hAnsi="Consolas" w:cs="Consolas"/>
                <w:color w:val="3F7F7F"/>
                <w:sz w:val="20"/>
                <w:szCs w:val="20"/>
              </w:rPr>
              <w:t>item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780563">
              <w:rPr>
                <w:rFonts w:ascii="Consolas" w:hAnsi="Consolas" w:cs="Consolas"/>
                <w:color w:val="000000"/>
                <w:sz w:val="20"/>
                <w:szCs w:val="20"/>
              </w:rPr>
              <w:t>Tháng 02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80563">
              <w:rPr>
                <w:rFonts w:ascii="Consolas" w:hAnsi="Consolas" w:cs="Consolas"/>
                <w:color w:val="3F7F7F"/>
                <w:sz w:val="20"/>
                <w:szCs w:val="20"/>
              </w:rPr>
              <w:t>item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2BB7" w:rsidRPr="00780563" w:rsidRDefault="00232BB7" w:rsidP="00780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805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80563">
              <w:rPr>
                <w:rFonts w:ascii="Consolas" w:hAnsi="Consolas" w:cs="Consolas"/>
                <w:color w:val="3F7F7F"/>
                <w:sz w:val="20"/>
                <w:szCs w:val="20"/>
              </w:rPr>
              <w:t>item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780563">
              <w:rPr>
                <w:rFonts w:ascii="Consolas" w:hAnsi="Consolas" w:cs="Consolas"/>
                <w:color w:val="000000"/>
                <w:sz w:val="20"/>
                <w:szCs w:val="20"/>
              </w:rPr>
              <w:t>Tháng 03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80563">
              <w:rPr>
                <w:rFonts w:ascii="Consolas" w:hAnsi="Consolas" w:cs="Consolas"/>
                <w:color w:val="3F7F7F"/>
                <w:sz w:val="20"/>
                <w:szCs w:val="20"/>
              </w:rPr>
              <w:t>item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2BB7" w:rsidRPr="00780563" w:rsidRDefault="00232BB7" w:rsidP="00780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805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…</w:t>
            </w:r>
          </w:p>
          <w:p w:rsidR="00232BB7" w:rsidRPr="00780563" w:rsidRDefault="00232BB7" w:rsidP="00780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805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80563">
              <w:rPr>
                <w:rFonts w:ascii="Consolas" w:hAnsi="Consolas" w:cs="Consolas"/>
                <w:color w:val="3F7F7F"/>
                <w:sz w:val="20"/>
                <w:szCs w:val="20"/>
              </w:rPr>
              <w:t>item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780563">
              <w:rPr>
                <w:rFonts w:ascii="Consolas" w:hAnsi="Consolas" w:cs="Consolas"/>
                <w:color w:val="000000"/>
                <w:sz w:val="20"/>
                <w:szCs w:val="20"/>
              </w:rPr>
              <w:t>Tháng 11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80563">
              <w:rPr>
                <w:rFonts w:ascii="Consolas" w:hAnsi="Consolas" w:cs="Consolas"/>
                <w:color w:val="3F7F7F"/>
                <w:sz w:val="20"/>
                <w:szCs w:val="20"/>
              </w:rPr>
              <w:t>item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2BB7" w:rsidRPr="00780563" w:rsidRDefault="00232BB7" w:rsidP="007805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7805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80563">
              <w:rPr>
                <w:rFonts w:ascii="Consolas" w:hAnsi="Consolas" w:cs="Consolas"/>
                <w:color w:val="3F7F7F"/>
                <w:sz w:val="20"/>
                <w:szCs w:val="20"/>
              </w:rPr>
              <w:t>item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780563">
              <w:rPr>
                <w:rFonts w:ascii="Consolas" w:hAnsi="Consolas" w:cs="Consolas"/>
                <w:color w:val="000000"/>
                <w:sz w:val="20"/>
                <w:szCs w:val="20"/>
              </w:rPr>
              <w:t>Tháng 12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80563">
              <w:rPr>
                <w:rFonts w:ascii="Consolas" w:hAnsi="Consolas" w:cs="Consolas"/>
                <w:color w:val="3F7F7F"/>
                <w:sz w:val="20"/>
                <w:szCs w:val="20"/>
              </w:rPr>
              <w:t>item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32BB7" w:rsidRPr="00780563" w:rsidRDefault="00232BB7" w:rsidP="00780563">
            <w:pPr>
              <w:spacing w:after="0" w:line="240" w:lineRule="auto"/>
            </w:pPr>
            <w:r w:rsidRPr="007805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80563">
              <w:rPr>
                <w:rFonts w:ascii="Consolas" w:hAnsi="Consolas" w:cs="Consolas"/>
                <w:color w:val="3F7F7F"/>
                <w:sz w:val="20"/>
                <w:szCs w:val="20"/>
              </w:rPr>
              <w:t>string-array</w:t>
            </w:r>
            <w:r w:rsidRPr="00780563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232BB7" w:rsidRDefault="00232BB7" w:rsidP="005C2FE7">
      <w:pPr>
        <w:pStyle w:val="ListParagraph"/>
        <w:numPr>
          <w:ilvl w:val="0"/>
          <w:numId w:val="3"/>
        </w:numPr>
      </w:pPr>
      <w:r>
        <w:t>Gán giá trị cho “Spinner”:</w:t>
      </w:r>
    </w:p>
    <w:p w:rsidR="00232BB7" w:rsidRDefault="00232BB7" w:rsidP="005C2FE7">
      <w:pPr>
        <w:pStyle w:val="ListParagraph"/>
        <w:numPr>
          <w:ilvl w:val="1"/>
          <w:numId w:val="3"/>
        </w:numPr>
      </w:pPr>
      <w:r>
        <w:t xml:space="preserve">Từ giao diện Android Layout Editor của file </w:t>
      </w:r>
      <w:r w:rsidRPr="005C2FE7">
        <w:rPr>
          <w:i/>
        </w:rPr>
        <w:t>“/res/layout/main.xml</w:t>
      </w:r>
      <w:r>
        <w:rPr>
          <w:i/>
        </w:rPr>
        <w:t>”</w:t>
      </w:r>
      <w:r>
        <w:t>, chọn đối tượng spinner1</w:t>
      </w:r>
    </w:p>
    <w:p w:rsidR="00232BB7" w:rsidRDefault="00232BB7" w:rsidP="005C2FE7">
      <w:pPr>
        <w:pStyle w:val="ListParagraph"/>
        <w:numPr>
          <w:ilvl w:val="1"/>
          <w:numId w:val="3"/>
        </w:numPr>
      </w:pPr>
      <w:r>
        <w:t xml:space="preserve">Ở cửa sổ chức năng </w:t>
      </w:r>
      <w:r w:rsidRPr="005C2FE7">
        <w:rPr>
          <w:i/>
        </w:rPr>
        <w:t>Properties</w:t>
      </w:r>
      <w:r>
        <w:t>, tìm dòng “</w:t>
      </w:r>
      <w:r w:rsidRPr="005C2FE7">
        <w:rPr>
          <w:i/>
        </w:rPr>
        <w:t>Entries</w:t>
      </w:r>
      <w:r>
        <w:t>” và chọn giá trị “</w:t>
      </w:r>
      <w:r w:rsidRPr="005C2FE7">
        <w:rPr>
          <w:i/>
        </w:rPr>
        <w:t>Array/forspiner</w:t>
      </w:r>
      <w:r>
        <w:t>”.</w:t>
      </w:r>
    </w:p>
    <w:p w:rsidR="00232BB7" w:rsidRPr="001645FF" w:rsidRDefault="00232BB7" w:rsidP="00CB5CF8">
      <w:pPr>
        <w:jc w:val="center"/>
        <w:rPr>
          <w:b/>
        </w:rPr>
      </w:pPr>
      <w:r w:rsidRPr="00780563">
        <w:rPr>
          <w:b/>
          <w:noProof/>
        </w:rPr>
        <w:pict>
          <v:shape id="Picture 8" o:spid="_x0000_i1030" type="#_x0000_t75" style="width:464.25pt;height:216.75pt;visibility:visible">
            <v:imagedata r:id="rId10" o:title=""/>
          </v:shape>
        </w:pict>
      </w:r>
    </w:p>
    <w:p w:rsidR="00232BB7" w:rsidRDefault="00232BB7" w:rsidP="00CB5CF8">
      <w:pPr>
        <w:jc w:val="center"/>
      </w:pPr>
      <w:r w:rsidRPr="001442D4">
        <w:rPr>
          <w:noProof/>
        </w:rPr>
        <w:pict>
          <v:shape id="Picture 9" o:spid="_x0000_i1031" type="#_x0000_t75" style="width:467.25pt;height:213.75pt;visibility:visible">
            <v:imagedata r:id="rId11" o:title=""/>
          </v:shape>
        </w:pict>
      </w:r>
    </w:p>
    <w:p w:rsidR="00232BB7" w:rsidRDefault="00232BB7" w:rsidP="00E90144">
      <w:pPr>
        <w:pStyle w:val="ListParagraph"/>
        <w:numPr>
          <w:ilvl w:val="0"/>
          <w:numId w:val="3"/>
        </w:numPr>
      </w:pPr>
      <w:r>
        <w:t>Tạo đối tượng Layer Bitmap</w:t>
      </w:r>
    </w:p>
    <w:p w:rsidR="00232BB7" w:rsidRDefault="00232BB7" w:rsidP="00D442AB">
      <w:pPr>
        <w:pStyle w:val="ListParagraph"/>
        <w:numPr>
          <w:ilvl w:val="1"/>
          <w:numId w:val="3"/>
        </w:numPr>
      </w:pPr>
      <w:r>
        <w:t xml:space="preserve">Từ cửa sổ </w:t>
      </w:r>
      <w:r w:rsidRPr="003A341B">
        <w:rPr>
          <w:i/>
        </w:rPr>
        <w:t>Package Explorer</w:t>
      </w:r>
      <w:r>
        <w:t xml:space="preserve"> của project, tạo mới một </w:t>
      </w:r>
      <w:r w:rsidRPr="00521A55">
        <w:rPr>
          <w:i/>
        </w:rPr>
        <w:t>Android XML file</w:t>
      </w:r>
      <w:r>
        <w:t xml:space="preserve"> và đặt tên là </w:t>
      </w:r>
      <w:r>
        <w:rPr>
          <w:i/>
        </w:rPr>
        <w:t>clipbmp</w:t>
      </w:r>
      <w:r w:rsidRPr="00521A55">
        <w:rPr>
          <w:i/>
        </w:rPr>
        <w:t>.xml</w:t>
      </w:r>
      <w:r>
        <w:t xml:space="preserve"> (chuột phải vào </w:t>
      </w:r>
      <w:r w:rsidRPr="003A341B">
        <w:rPr>
          <w:i/>
        </w:rPr>
        <w:t>/res</w:t>
      </w:r>
      <w:r>
        <w:t xml:space="preserve"> =&gt; chọn </w:t>
      </w:r>
      <w:r w:rsidRPr="003A341B">
        <w:rPr>
          <w:i/>
        </w:rPr>
        <w:t>Android XML file</w:t>
      </w:r>
      <w:r>
        <w:t xml:space="preserve"> =&gt; nhập “</w:t>
      </w:r>
      <w:r>
        <w:rPr>
          <w:i/>
        </w:rPr>
        <w:t>layerbmp</w:t>
      </w:r>
      <w:r w:rsidRPr="003A341B">
        <w:rPr>
          <w:i/>
        </w:rPr>
        <w:t>.xml</w:t>
      </w:r>
      <w:r>
        <w:t>” vào ô “</w:t>
      </w:r>
      <w:r w:rsidRPr="003A341B">
        <w:rPr>
          <w:i/>
        </w:rPr>
        <w:t>File</w:t>
      </w:r>
      <w:r>
        <w:t>”</w:t>
      </w:r>
    </w:p>
    <w:p w:rsidR="00232BB7" w:rsidRDefault="00232BB7" w:rsidP="00D442AB">
      <w:pPr>
        <w:pStyle w:val="ListParagraph"/>
        <w:numPr>
          <w:ilvl w:val="1"/>
          <w:numId w:val="3"/>
        </w:numPr>
      </w:pPr>
      <w:r>
        <w:t>Chọn radio button “</w:t>
      </w:r>
      <w:r>
        <w:rPr>
          <w:i/>
        </w:rPr>
        <w:t>Drawable</w:t>
      </w:r>
      <w:r>
        <w:t>”, kiểm tra giá trị ở ô “</w:t>
      </w:r>
      <w:r w:rsidRPr="00521A55">
        <w:rPr>
          <w:i/>
        </w:rPr>
        <w:t>Folder</w:t>
      </w:r>
      <w:r>
        <w:t>” sẽ là “</w:t>
      </w:r>
      <w:r w:rsidRPr="00521A55">
        <w:rPr>
          <w:i/>
        </w:rPr>
        <w:t>/res/</w:t>
      </w:r>
      <w:r>
        <w:rPr>
          <w:i/>
        </w:rPr>
        <w:t>drawable</w:t>
      </w:r>
      <w:r>
        <w:t>”</w:t>
      </w:r>
    </w:p>
    <w:p w:rsidR="00232BB7" w:rsidRDefault="00232BB7" w:rsidP="00D442AB">
      <w:pPr>
        <w:pStyle w:val="ListParagraph"/>
        <w:numPr>
          <w:ilvl w:val="1"/>
          <w:numId w:val="3"/>
        </w:numPr>
      </w:pPr>
      <w:r>
        <w:t>Chọn giá trị “</w:t>
      </w:r>
      <w:r>
        <w:rPr>
          <w:i/>
        </w:rPr>
        <w:t>layer-list</w:t>
      </w:r>
      <w:r>
        <w:t>” cho combobox “</w:t>
      </w:r>
      <w:r w:rsidRPr="00521A55">
        <w:rPr>
          <w:i/>
        </w:rPr>
        <w:t>Select the root element for the XML file</w:t>
      </w:r>
      <w:r>
        <w:t>”. (Nếu ko có “layer-list” thì có thể chọn bất kỳ giá trị nào khác, sau đó sửa lại trong XML file “layer-list “ làm thẻ root).  Nhấn “</w:t>
      </w:r>
      <w:r w:rsidRPr="00521A55">
        <w:rPr>
          <w:i/>
        </w:rPr>
        <w:t>Finish</w:t>
      </w:r>
      <w:r>
        <w:t>” để tạo file.</w:t>
      </w:r>
    </w:p>
    <w:p w:rsidR="00232BB7" w:rsidRDefault="00232BB7" w:rsidP="00D442AB">
      <w:pPr>
        <w:pStyle w:val="ListParagraph"/>
        <w:numPr>
          <w:ilvl w:val="1"/>
          <w:numId w:val="3"/>
        </w:numPr>
      </w:pPr>
      <w:r>
        <w:t>Tìm một file hình ảnh copy vào thư mục /res/drawable/ (ví dụ file transgirlxml)</w:t>
      </w:r>
    </w:p>
    <w:p w:rsidR="00232BB7" w:rsidRDefault="00232BB7" w:rsidP="00D442AB">
      <w:pPr>
        <w:pStyle w:val="ListParagraph"/>
        <w:numPr>
          <w:ilvl w:val="1"/>
          <w:numId w:val="3"/>
        </w:numPr>
      </w:pPr>
      <w:r>
        <w:t xml:space="preserve">Nhập nội dung file layerbmp.xml: </w:t>
      </w:r>
    </w:p>
    <w:p w:rsidR="00232BB7" w:rsidRPr="0058178F" w:rsidRDefault="00232BB7" w:rsidP="005817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178F">
        <w:rPr>
          <w:rFonts w:ascii="Consolas" w:hAnsi="Consolas" w:cs="Consolas"/>
          <w:color w:val="008080"/>
          <w:sz w:val="20"/>
          <w:szCs w:val="20"/>
        </w:rPr>
        <w:t>&lt;</w:t>
      </w:r>
      <w:r w:rsidRPr="0058178F">
        <w:rPr>
          <w:rFonts w:ascii="Consolas" w:hAnsi="Consolas" w:cs="Consolas"/>
          <w:color w:val="3F7F7F"/>
          <w:sz w:val="20"/>
          <w:szCs w:val="20"/>
        </w:rPr>
        <w:t>layer-list</w:t>
      </w:r>
    </w:p>
    <w:p w:rsidR="00232BB7" w:rsidRPr="0058178F" w:rsidRDefault="00232BB7" w:rsidP="005817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178F">
        <w:rPr>
          <w:rFonts w:ascii="Consolas" w:hAnsi="Consolas" w:cs="Consolas"/>
          <w:sz w:val="20"/>
          <w:szCs w:val="20"/>
        </w:rPr>
        <w:t xml:space="preserve">  </w:t>
      </w:r>
      <w:r w:rsidRPr="0058178F">
        <w:rPr>
          <w:rFonts w:ascii="Consolas" w:hAnsi="Consolas" w:cs="Consolas"/>
          <w:color w:val="7F007F"/>
          <w:sz w:val="20"/>
          <w:szCs w:val="20"/>
        </w:rPr>
        <w:t>xmlns:android</w:t>
      </w:r>
      <w:r w:rsidRPr="0058178F">
        <w:rPr>
          <w:rFonts w:ascii="Consolas" w:hAnsi="Consolas" w:cs="Consolas"/>
          <w:color w:val="000000"/>
          <w:sz w:val="20"/>
          <w:szCs w:val="20"/>
        </w:rPr>
        <w:t>=</w:t>
      </w:r>
      <w:r w:rsidRPr="0058178F"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  <w:r w:rsidRPr="0058178F">
        <w:rPr>
          <w:rFonts w:ascii="Consolas" w:hAnsi="Consolas" w:cs="Consolas"/>
          <w:color w:val="008080"/>
          <w:sz w:val="20"/>
          <w:szCs w:val="20"/>
        </w:rPr>
        <w:t>&gt;</w:t>
      </w:r>
    </w:p>
    <w:p w:rsidR="00232BB7" w:rsidRPr="0058178F" w:rsidRDefault="00232BB7" w:rsidP="005817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178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8178F">
        <w:rPr>
          <w:rFonts w:ascii="Consolas" w:hAnsi="Consolas" w:cs="Consolas"/>
          <w:color w:val="008080"/>
          <w:sz w:val="20"/>
          <w:szCs w:val="20"/>
        </w:rPr>
        <w:t>&lt;</w:t>
      </w:r>
      <w:r w:rsidRPr="0058178F">
        <w:rPr>
          <w:rFonts w:ascii="Consolas" w:hAnsi="Consolas" w:cs="Consolas"/>
          <w:color w:val="3F7F7F"/>
          <w:sz w:val="20"/>
          <w:szCs w:val="20"/>
        </w:rPr>
        <w:t>item</w:t>
      </w:r>
      <w:r w:rsidRPr="0058178F">
        <w:rPr>
          <w:rFonts w:ascii="Consolas" w:hAnsi="Consolas" w:cs="Consolas"/>
          <w:sz w:val="20"/>
          <w:szCs w:val="20"/>
        </w:rPr>
        <w:t xml:space="preserve"> </w:t>
      </w:r>
      <w:r w:rsidRPr="0058178F">
        <w:rPr>
          <w:rFonts w:ascii="Consolas" w:hAnsi="Consolas" w:cs="Consolas"/>
          <w:color w:val="7F007F"/>
          <w:sz w:val="20"/>
          <w:szCs w:val="20"/>
        </w:rPr>
        <w:t>android:id</w:t>
      </w:r>
      <w:r w:rsidRPr="0058178F">
        <w:rPr>
          <w:rFonts w:ascii="Consolas" w:hAnsi="Consolas" w:cs="Consolas"/>
          <w:color w:val="000000"/>
          <w:sz w:val="20"/>
          <w:szCs w:val="20"/>
        </w:rPr>
        <w:t>=</w:t>
      </w:r>
      <w:r w:rsidRPr="0058178F">
        <w:rPr>
          <w:rFonts w:ascii="Consolas" w:hAnsi="Consolas" w:cs="Consolas"/>
          <w:i/>
          <w:iCs/>
          <w:color w:val="2A00FF"/>
          <w:sz w:val="20"/>
          <w:szCs w:val="20"/>
        </w:rPr>
        <w:t>"@android:id/background"</w:t>
      </w:r>
      <w:r w:rsidRPr="0058178F">
        <w:rPr>
          <w:rFonts w:ascii="Consolas" w:hAnsi="Consolas" w:cs="Consolas"/>
          <w:sz w:val="20"/>
          <w:szCs w:val="20"/>
        </w:rPr>
        <w:t xml:space="preserve"> </w:t>
      </w:r>
      <w:r w:rsidRPr="0058178F">
        <w:rPr>
          <w:rFonts w:ascii="Consolas" w:hAnsi="Consolas" w:cs="Consolas"/>
          <w:color w:val="008080"/>
          <w:sz w:val="20"/>
          <w:szCs w:val="20"/>
        </w:rPr>
        <w:t>&gt;</w:t>
      </w:r>
    </w:p>
    <w:p w:rsidR="00232BB7" w:rsidRPr="0058178F" w:rsidRDefault="00232BB7" w:rsidP="005817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178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8178F">
        <w:rPr>
          <w:rFonts w:ascii="Consolas" w:hAnsi="Consolas" w:cs="Consolas"/>
          <w:color w:val="008080"/>
          <w:sz w:val="20"/>
          <w:szCs w:val="20"/>
        </w:rPr>
        <w:t>&lt;</w:t>
      </w:r>
      <w:r w:rsidRPr="0058178F">
        <w:rPr>
          <w:rFonts w:ascii="Consolas" w:hAnsi="Consolas" w:cs="Consolas"/>
          <w:color w:val="3F7F7F"/>
          <w:sz w:val="20"/>
          <w:szCs w:val="20"/>
        </w:rPr>
        <w:t>shape</w:t>
      </w:r>
      <w:r w:rsidRPr="0058178F">
        <w:rPr>
          <w:rFonts w:ascii="Consolas" w:hAnsi="Consolas" w:cs="Consolas"/>
          <w:sz w:val="20"/>
          <w:szCs w:val="20"/>
        </w:rPr>
        <w:t xml:space="preserve"> </w:t>
      </w:r>
      <w:r w:rsidRPr="0058178F">
        <w:rPr>
          <w:rFonts w:ascii="Consolas" w:hAnsi="Consolas" w:cs="Consolas"/>
          <w:color w:val="7F007F"/>
          <w:sz w:val="20"/>
          <w:szCs w:val="20"/>
        </w:rPr>
        <w:t>android:layout_width</w:t>
      </w:r>
      <w:r w:rsidRPr="0058178F">
        <w:rPr>
          <w:rFonts w:ascii="Consolas" w:hAnsi="Consolas" w:cs="Consolas"/>
          <w:color w:val="000000"/>
          <w:sz w:val="20"/>
          <w:szCs w:val="20"/>
        </w:rPr>
        <w:t>=</w:t>
      </w:r>
      <w:r w:rsidRPr="0058178F">
        <w:rPr>
          <w:rFonts w:ascii="Consolas" w:hAnsi="Consolas" w:cs="Consolas"/>
          <w:i/>
          <w:iCs/>
          <w:color w:val="2A00FF"/>
          <w:sz w:val="20"/>
          <w:szCs w:val="20"/>
        </w:rPr>
        <w:t>"fill_parent"</w:t>
      </w:r>
      <w:r w:rsidRPr="0058178F">
        <w:rPr>
          <w:rFonts w:ascii="Consolas" w:hAnsi="Consolas" w:cs="Consolas"/>
          <w:color w:val="008080"/>
          <w:sz w:val="20"/>
          <w:szCs w:val="20"/>
        </w:rPr>
        <w:t>&gt;</w:t>
      </w:r>
    </w:p>
    <w:p w:rsidR="00232BB7" w:rsidRPr="0058178F" w:rsidRDefault="00232BB7" w:rsidP="005817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178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8178F">
        <w:rPr>
          <w:rFonts w:ascii="Consolas" w:hAnsi="Consolas" w:cs="Consolas"/>
          <w:color w:val="008080"/>
          <w:sz w:val="20"/>
          <w:szCs w:val="20"/>
        </w:rPr>
        <w:t>&lt;</w:t>
      </w:r>
      <w:r w:rsidRPr="0058178F">
        <w:rPr>
          <w:rFonts w:ascii="Consolas" w:hAnsi="Consolas" w:cs="Consolas"/>
          <w:color w:val="3F7F7F"/>
          <w:sz w:val="20"/>
          <w:szCs w:val="20"/>
        </w:rPr>
        <w:t>corners</w:t>
      </w:r>
      <w:r w:rsidRPr="0058178F">
        <w:rPr>
          <w:rFonts w:ascii="Consolas" w:hAnsi="Consolas" w:cs="Consolas"/>
          <w:sz w:val="20"/>
          <w:szCs w:val="20"/>
        </w:rPr>
        <w:t xml:space="preserve"> </w:t>
      </w:r>
      <w:r w:rsidRPr="0058178F">
        <w:rPr>
          <w:rFonts w:ascii="Consolas" w:hAnsi="Consolas" w:cs="Consolas"/>
          <w:color w:val="7F007F"/>
          <w:sz w:val="20"/>
          <w:szCs w:val="20"/>
        </w:rPr>
        <w:t>android:radius</w:t>
      </w:r>
      <w:r w:rsidRPr="0058178F">
        <w:rPr>
          <w:rFonts w:ascii="Consolas" w:hAnsi="Consolas" w:cs="Consolas"/>
          <w:color w:val="000000"/>
          <w:sz w:val="20"/>
          <w:szCs w:val="20"/>
        </w:rPr>
        <w:t>=</w:t>
      </w:r>
      <w:r w:rsidRPr="0058178F">
        <w:rPr>
          <w:rFonts w:ascii="Consolas" w:hAnsi="Consolas" w:cs="Consolas"/>
          <w:i/>
          <w:iCs/>
          <w:color w:val="2A00FF"/>
          <w:sz w:val="20"/>
          <w:szCs w:val="20"/>
        </w:rPr>
        <w:t>"5dip"</w:t>
      </w:r>
      <w:r w:rsidRPr="0058178F">
        <w:rPr>
          <w:rFonts w:ascii="Consolas" w:hAnsi="Consolas" w:cs="Consolas"/>
          <w:sz w:val="20"/>
          <w:szCs w:val="20"/>
        </w:rPr>
        <w:t xml:space="preserve"> </w:t>
      </w:r>
      <w:r w:rsidRPr="0058178F">
        <w:rPr>
          <w:rFonts w:ascii="Consolas" w:hAnsi="Consolas" w:cs="Consolas"/>
          <w:color w:val="008080"/>
          <w:sz w:val="20"/>
          <w:szCs w:val="20"/>
        </w:rPr>
        <w:t>/&gt;</w:t>
      </w:r>
    </w:p>
    <w:p w:rsidR="00232BB7" w:rsidRPr="0058178F" w:rsidRDefault="00232BB7" w:rsidP="005817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178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8178F">
        <w:rPr>
          <w:rFonts w:ascii="Consolas" w:hAnsi="Consolas" w:cs="Consolas"/>
          <w:color w:val="008080"/>
          <w:sz w:val="20"/>
          <w:szCs w:val="20"/>
        </w:rPr>
        <w:t>&lt;</w:t>
      </w:r>
      <w:r w:rsidRPr="0058178F">
        <w:rPr>
          <w:rFonts w:ascii="Consolas" w:hAnsi="Consolas" w:cs="Consolas"/>
          <w:color w:val="3F7F7F"/>
          <w:sz w:val="20"/>
          <w:szCs w:val="20"/>
        </w:rPr>
        <w:t>gradient</w:t>
      </w:r>
    </w:p>
    <w:p w:rsidR="00232BB7" w:rsidRPr="0058178F" w:rsidRDefault="00232BB7" w:rsidP="005817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178F">
        <w:rPr>
          <w:rFonts w:ascii="Consolas" w:hAnsi="Consolas" w:cs="Consolas"/>
          <w:sz w:val="20"/>
          <w:szCs w:val="20"/>
        </w:rPr>
        <w:t xml:space="preserve">                    </w:t>
      </w:r>
      <w:r w:rsidRPr="0058178F">
        <w:rPr>
          <w:rFonts w:ascii="Consolas" w:hAnsi="Consolas" w:cs="Consolas"/>
          <w:color w:val="7F007F"/>
          <w:sz w:val="20"/>
          <w:szCs w:val="20"/>
        </w:rPr>
        <w:t>android:startColor</w:t>
      </w:r>
      <w:r w:rsidRPr="0058178F">
        <w:rPr>
          <w:rFonts w:ascii="Consolas" w:hAnsi="Consolas" w:cs="Consolas"/>
          <w:color w:val="000000"/>
          <w:sz w:val="20"/>
          <w:szCs w:val="20"/>
        </w:rPr>
        <w:t>=</w:t>
      </w:r>
      <w:r w:rsidRPr="0058178F">
        <w:rPr>
          <w:rFonts w:ascii="Consolas" w:hAnsi="Consolas" w:cs="Consolas"/>
          <w:i/>
          <w:iCs/>
          <w:color w:val="2A00FF"/>
          <w:sz w:val="20"/>
          <w:szCs w:val="20"/>
        </w:rPr>
        <w:t>"#ff9d9e9d"</w:t>
      </w:r>
    </w:p>
    <w:p w:rsidR="00232BB7" w:rsidRPr="0058178F" w:rsidRDefault="00232BB7" w:rsidP="005817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178F">
        <w:rPr>
          <w:rFonts w:ascii="Consolas" w:hAnsi="Consolas" w:cs="Consolas"/>
          <w:sz w:val="20"/>
          <w:szCs w:val="20"/>
        </w:rPr>
        <w:t xml:space="preserve">                    </w:t>
      </w:r>
      <w:r w:rsidRPr="0058178F">
        <w:rPr>
          <w:rFonts w:ascii="Consolas" w:hAnsi="Consolas" w:cs="Consolas"/>
          <w:color w:val="7F007F"/>
          <w:sz w:val="20"/>
          <w:szCs w:val="20"/>
        </w:rPr>
        <w:t>android:centerColor</w:t>
      </w:r>
      <w:r w:rsidRPr="0058178F">
        <w:rPr>
          <w:rFonts w:ascii="Consolas" w:hAnsi="Consolas" w:cs="Consolas"/>
          <w:color w:val="000000"/>
          <w:sz w:val="20"/>
          <w:szCs w:val="20"/>
        </w:rPr>
        <w:t>=</w:t>
      </w:r>
      <w:r w:rsidRPr="0058178F">
        <w:rPr>
          <w:rFonts w:ascii="Consolas" w:hAnsi="Consolas" w:cs="Consolas"/>
          <w:i/>
          <w:iCs/>
          <w:color w:val="2A00FF"/>
          <w:sz w:val="20"/>
          <w:szCs w:val="20"/>
        </w:rPr>
        <w:t>"#ff5a5d5a"</w:t>
      </w:r>
    </w:p>
    <w:p w:rsidR="00232BB7" w:rsidRPr="0058178F" w:rsidRDefault="00232BB7" w:rsidP="005817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178F">
        <w:rPr>
          <w:rFonts w:ascii="Consolas" w:hAnsi="Consolas" w:cs="Consolas"/>
          <w:sz w:val="20"/>
          <w:szCs w:val="20"/>
        </w:rPr>
        <w:t xml:space="preserve">                    </w:t>
      </w:r>
      <w:r w:rsidRPr="0058178F">
        <w:rPr>
          <w:rFonts w:ascii="Consolas" w:hAnsi="Consolas" w:cs="Consolas"/>
          <w:color w:val="7F007F"/>
          <w:sz w:val="20"/>
          <w:szCs w:val="20"/>
        </w:rPr>
        <w:t>android:centerX</w:t>
      </w:r>
      <w:r w:rsidRPr="0058178F">
        <w:rPr>
          <w:rFonts w:ascii="Consolas" w:hAnsi="Consolas" w:cs="Consolas"/>
          <w:color w:val="000000"/>
          <w:sz w:val="20"/>
          <w:szCs w:val="20"/>
        </w:rPr>
        <w:t>=</w:t>
      </w:r>
      <w:r w:rsidRPr="0058178F">
        <w:rPr>
          <w:rFonts w:ascii="Consolas" w:hAnsi="Consolas" w:cs="Consolas"/>
          <w:i/>
          <w:iCs/>
          <w:color w:val="2A00FF"/>
          <w:sz w:val="20"/>
          <w:szCs w:val="20"/>
        </w:rPr>
        <w:t>"0.75"</w:t>
      </w:r>
    </w:p>
    <w:p w:rsidR="00232BB7" w:rsidRPr="0058178F" w:rsidRDefault="00232BB7" w:rsidP="005817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178F">
        <w:rPr>
          <w:rFonts w:ascii="Consolas" w:hAnsi="Consolas" w:cs="Consolas"/>
          <w:sz w:val="20"/>
          <w:szCs w:val="20"/>
        </w:rPr>
        <w:t xml:space="preserve">                    </w:t>
      </w:r>
      <w:r w:rsidRPr="0058178F">
        <w:rPr>
          <w:rFonts w:ascii="Consolas" w:hAnsi="Consolas" w:cs="Consolas"/>
          <w:color w:val="7F007F"/>
          <w:sz w:val="20"/>
          <w:szCs w:val="20"/>
        </w:rPr>
        <w:t>android:endColor</w:t>
      </w:r>
      <w:r w:rsidRPr="0058178F">
        <w:rPr>
          <w:rFonts w:ascii="Consolas" w:hAnsi="Consolas" w:cs="Consolas"/>
          <w:color w:val="000000"/>
          <w:sz w:val="20"/>
          <w:szCs w:val="20"/>
        </w:rPr>
        <w:t>=</w:t>
      </w:r>
      <w:r w:rsidRPr="0058178F">
        <w:rPr>
          <w:rFonts w:ascii="Consolas" w:hAnsi="Consolas" w:cs="Consolas"/>
          <w:i/>
          <w:iCs/>
          <w:color w:val="2A00FF"/>
          <w:sz w:val="20"/>
          <w:szCs w:val="20"/>
        </w:rPr>
        <w:t>"#ff747674"</w:t>
      </w:r>
    </w:p>
    <w:p w:rsidR="00232BB7" w:rsidRPr="0058178F" w:rsidRDefault="00232BB7" w:rsidP="005817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178F">
        <w:rPr>
          <w:rFonts w:ascii="Consolas" w:hAnsi="Consolas" w:cs="Consolas"/>
          <w:sz w:val="20"/>
          <w:szCs w:val="20"/>
        </w:rPr>
        <w:t xml:space="preserve">                    </w:t>
      </w:r>
      <w:r w:rsidRPr="0058178F">
        <w:rPr>
          <w:rFonts w:ascii="Consolas" w:hAnsi="Consolas" w:cs="Consolas"/>
          <w:color w:val="7F007F"/>
          <w:sz w:val="20"/>
          <w:szCs w:val="20"/>
        </w:rPr>
        <w:t>android:angle</w:t>
      </w:r>
      <w:r w:rsidRPr="0058178F">
        <w:rPr>
          <w:rFonts w:ascii="Consolas" w:hAnsi="Consolas" w:cs="Consolas"/>
          <w:color w:val="000000"/>
          <w:sz w:val="20"/>
          <w:szCs w:val="20"/>
        </w:rPr>
        <w:t>=</w:t>
      </w:r>
      <w:r w:rsidRPr="0058178F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</w:p>
    <w:p w:rsidR="00232BB7" w:rsidRPr="0058178F" w:rsidRDefault="00232BB7" w:rsidP="005817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178F">
        <w:rPr>
          <w:rFonts w:ascii="Consolas" w:hAnsi="Consolas" w:cs="Consolas"/>
          <w:sz w:val="20"/>
          <w:szCs w:val="20"/>
        </w:rPr>
        <w:t xml:space="preserve">            </w:t>
      </w:r>
      <w:r w:rsidRPr="0058178F">
        <w:rPr>
          <w:rFonts w:ascii="Consolas" w:hAnsi="Consolas" w:cs="Consolas"/>
          <w:color w:val="008080"/>
          <w:sz w:val="20"/>
          <w:szCs w:val="20"/>
        </w:rPr>
        <w:t>/&gt;</w:t>
      </w:r>
    </w:p>
    <w:p w:rsidR="00232BB7" w:rsidRPr="0058178F" w:rsidRDefault="00232BB7" w:rsidP="005817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178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8178F">
        <w:rPr>
          <w:rFonts w:ascii="Consolas" w:hAnsi="Consolas" w:cs="Consolas"/>
          <w:color w:val="008080"/>
          <w:sz w:val="20"/>
          <w:szCs w:val="20"/>
        </w:rPr>
        <w:t>&lt;/</w:t>
      </w:r>
      <w:r w:rsidRPr="0058178F">
        <w:rPr>
          <w:rFonts w:ascii="Consolas" w:hAnsi="Consolas" w:cs="Consolas"/>
          <w:color w:val="3F7F7F"/>
          <w:sz w:val="20"/>
          <w:szCs w:val="20"/>
        </w:rPr>
        <w:t>shape</w:t>
      </w:r>
      <w:r w:rsidRPr="0058178F">
        <w:rPr>
          <w:rFonts w:ascii="Consolas" w:hAnsi="Consolas" w:cs="Consolas"/>
          <w:color w:val="008080"/>
          <w:sz w:val="20"/>
          <w:szCs w:val="20"/>
        </w:rPr>
        <w:t>&gt;</w:t>
      </w:r>
    </w:p>
    <w:p w:rsidR="00232BB7" w:rsidRPr="0058178F" w:rsidRDefault="00232BB7" w:rsidP="005817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178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8178F">
        <w:rPr>
          <w:rFonts w:ascii="Consolas" w:hAnsi="Consolas" w:cs="Consolas"/>
          <w:color w:val="008080"/>
          <w:sz w:val="20"/>
          <w:szCs w:val="20"/>
        </w:rPr>
        <w:t>&lt;/</w:t>
      </w:r>
      <w:r w:rsidRPr="0058178F">
        <w:rPr>
          <w:rFonts w:ascii="Consolas" w:hAnsi="Consolas" w:cs="Consolas"/>
          <w:color w:val="3F7F7F"/>
          <w:sz w:val="20"/>
          <w:szCs w:val="20"/>
        </w:rPr>
        <w:t>item</w:t>
      </w:r>
      <w:r w:rsidRPr="0058178F">
        <w:rPr>
          <w:rFonts w:ascii="Consolas" w:hAnsi="Consolas" w:cs="Consolas"/>
          <w:color w:val="008080"/>
          <w:sz w:val="20"/>
          <w:szCs w:val="20"/>
        </w:rPr>
        <w:t>&gt;</w:t>
      </w:r>
    </w:p>
    <w:p w:rsidR="00232BB7" w:rsidRPr="0058178F" w:rsidRDefault="00232BB7" w:rsidP="005817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8178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8178F">
        <w:rPr>
          <w:rFonts w:ascii="Consolas" w:hAnsi="Consolas" w:cs="Consolas"/>
          <w:color w:val="008080"/>
          <w:sz w:val="20"/>
          <w:szCs w:val="20"/>
        </w:rPr>
        <w:t>&lt;</w:t>
      </w:r>
      <w:r w:rsidRPr="0058178F">
        <w:rPr>
          <w:rFonts w:ascii="Consolas" w:hAnsi="Consolas" w:cs="Consolas"/>
          <w:color w:val="3F7F7F"/>
          <w:sz w:val="20"/>
          <w:szCs w:val="20"/>
        </w:rPr>
        <w:t>item</w:t>
      </w:r>
      <w:r w:rsidRPr="0058178F">
        <w:rPr>
          <w:rFonts w:ascii="Consolas" w:hAnsi="Consolas" w:cs="Consolas"/>
          <w:sz w:val="20"/>
          <w:szCs w:val="20"/>
        </w:rPr>
        <w:t xml:space="preserve"> </w:t>
      </w:r>
      <w:r w:rsidRPr="0058178F">
        <w:rPr>
          <w:rFonts w:ascii="Consolas" w:hAnsi="Consolas" w:cs="Consolas"/>
          <w:color w:val="7F007F"/>
          <w:sz w:val="20"/>
          <w:szCs w:val="20"/>
        </w:rPr>
        <w:t>android:drawable</w:t>
      </w:r>
      <w:r w:rsidRPr="0058178F">
        <w:rPr>
          <w:rFonts w:ascii="Consolas" w:hAnsi="Consolas" w:cs="Consolas"/>
          <w:color w:val="000000"/>
          <w:sz w:val="20"/>
          <w:szCs w:val="20"/>
        </w:rPr>
        <w:t>=</w:t>
      </w:r>
      <w:r w:rsidRPr="0058178F">
        <w:rPr>
          <w:rFonts w:ascii="Consolas" w:hAnsi="Consolas" w:cs="Consolas"/>
          <w:i/>
          <w:iCs/>
          <w:color w:val="2A00FF"/>
          <w:sz w:val="20"/>
          <w:szCs w:val="20"/>
        </w:rPr>
        <w:t>"@drawable/transgirl"</w:t>
      </w:r>
      <w:r w:rsidRPr="0058178F">
        <w:rPr>
          <w:rFonts w:ascii="Consolas" w:hAnsi="Consolas" w:cs="Consolas"/>
          <w:color w:val="008080"/>
          <w:sz w:val="20"/>
          <w:szCs w:val="20"/>
        </w:rPr>
        <w:t>/&gt;</w:t>
      </w:r>
    </w:p>
    <w:p w:rsidR="00232BB7" w:rsidRDefault="00232BB7" w:rsidP="00061045">
      <w:pPr>
        <w:ind w:left="1440"/>
      </w:pPr>
      <w:r w:rsidRPr="0058178F">
        <w:rPr>
          <w:rFonts w:ascii="Consolas" w:hAnsi="Consolas" w:cs="Consolas"/>
          <w:color w:val="008080"/>
          <w:sz w:val="20"/>
          <w:szCs w:val="20"/>
        </w:rPr>
        <w:t>&lt;/</w:t>
      </w:r>
      <w:r w:rsidRPr="0058178F">
        <w:rPr>
          <w:rFonts w:ascii="Consolas" w:hAnsi="Consolas" w:cs="Consolas"/>
          <w:color w:val="3F7F7F"/>
          <w:sz w:val="20"/>
          <w:szCs w:val="20"/>
        </w:rPr>
        <w:t>layer-list</w:t>
      </w:r>
      <w:r w:rsidRPr="0058178F">
        <w:rPr>
          <w:rFonts w:ascii="Consolas" w:hAnsi="Consolas" w:cs="Consolas"/>
          <w:color w:val="008080"/>
          <w:sz w:val="20"/>
          <w:szCs w:val="20"/>
        </w:rPr>
        <w:t>&gt;</w:t>
      </w:r>
    </w:p>
    <w:p w:rsidR="00232BB7" w:rsidRDefault="00232BB7" w:rsidP="00E90144">
      <w:pPr>
        <w:pStyle w:val="ListParagraph"/>
        <w:numPr>
          <w:ilvl w:val="0"/>
          <w:numId w:val="3"/>
        </w:numPr>
      </w:pPr>
      <w:r>
        <w:t>Tạo đối tượng ImageView</w:t>
      </w:r>
    </w:p>
    <w:p w:rsidR="00232BB7" w:rsidRDefault="00232BB7" w:rsidP="00061045">
      <w:pPr>
        <w:pStyle w:val="ListParagraph"/>
        <w:numPr>
          <w:ilvl w:val="1"/>
          <w:numId w:val="3"/>
        </w:numPr>
      </w:pPr>
      <w:r>
        <w:t xml:space="preserve">Từ giao diện Android Layout Editor của file </w:t>
      </w:r>
      <w:r w:rsidRPr="005C2FE7">
        <w:rPr>
          <w:i/>
        </w:rPr>
        <w:t>“/res/layout/main.xml</w:t>
      </w:r>
      <w:r>
        <w:rPr>
          <w:i/>
        </w:rPr>
        <w:t>”</w:t>
      </w:r>
      <w:r>
        <w:t>, nhấn mở rộng thẻ “Images &amp; Media”.</w:t>
      </w:r>
    </w:p>
    <w:p w:rsidR="00232BB7" w:rsidRDefault="00232BB7" w:rsidP="00061045">
      <w:pPr>
        <w:pStyle w:val="ListParagraph"/>
        <w:numPr>
          <w:ilvl w:val="1"/>
          <w:numId w:val="3"/>
        </w:numPr>
      </w:pPr>
      <w:r>
        <w:t>Kéo thả đối tượng “ImageView” vào màn hình main.xml bên phải.</w:t>
      </w:r>
    </w:p>
    <w:p w:rsidR="00232BB7" w:rsidRDefault="00232BB7" w:rsidP="00061045">
      <w:pPr>
        <w:pStyle w:val="ListParagraph"/>
        <w:numPr>
          <w:ilvl w:val="1"/>
          <w:numId w:val="3"/>
        </w:numPr>
      </w:pPr>
      <w:r>
        <w:t xml:space="preserve">Ở cửa sổ chức năng </w:t>
      </w:r>
      <w:r w:rsidRPr="005C2FE7">
        <w:rPr>
          <w:i/>
        </w:rPr>
        <w:t>Properties</w:t>
      </w:r>
      <w:r>
        <w:t>, tìm dòng “</w:t>
      </w:r>
      <w:r>
        <w:rPr>
          <w:i/>
        </w:rPr>
        <w:t>Src</w:t>
      </w:r>
      <w:r>
        <w:t>” và chọn giá trị “</w:t>
      </w:r>
      <w:r>
        <w:rPr>
          <w:i/>
        </w:rPr>
        <w:t>Drawable/layerbmp</w:t>
      </w:r>
      <w:r>
        <w:t>”.</w:t>
      </w:r>
    </w:p>
    <w:p w:rsidR="00232BB7" w:rsidRDefault="00232BB7" w:rsidP="00061045">
      <w:pPr>
        <w:pStyle w:val="ListParagraph"/>
        <w:numPr>
          <w:ilvl w:val="1"/>
          <w:numId w:val="3"/>
        </w:numPr>
      </w:pPr>
      <w:r>
        <w:t>Lưu và tải ứng dụng lên máy ảo.</w:t>
      </w:r>
    </w:p>
    <w:p w:rsidR="00232BB7" w:rsidRDefault="00232BB7" w:rsidP="00082B8F">
      <w:pPr>
        <w:pStyle w:val="ListParagraph"/>
        <w:jc w:val="center"/>
      </w:pPr>
      <w:r w:rsidRPr="001442D4">
        <w:rPr>
          <w:noProof/>
        </w:rPr>
        <w:pict>
          <v:shape id="Picture 11" o:spid="_x0000_i1032" type="#_x0000_t75" style="width:120pt;height:180pt;visibility:visible">
            <v:imagedata r:id="rId12" o:title=""/>
          </v:shape>
        </w:pict>
      </w:r>
    </w:p>
    <w:p w:rsidR="00232BB7" w:rsidRDefault="00232BB7" w:rsidP="00535CD5">
      <w:r>
        <w:t xml:space="preserve">Ghi chú: </w:t>
      </w:r>
    </w:p>
    <w:p w:rsidR="00232BB7" w:rsidRDefault="00232BB7" w:rsidP="00535CD5">
      <w:pPr>
        <w:pStyle w:val="ListParagraph"/>
        <w:numPr>
          <w:ilvl w:val="0"/>
          <w:numId w:val="2"/>
        </w:numPr>
      </w:pPr>
      <w:r>
        <w:t xml:space="preserve">ColorStateList (step6): </w:t>
      </w:r>
      <w:r w:rsidRPr="003D5FF3">
        <w:rPr>
          <w:b/>
          <w:i/>
        </w:rPr>
        <w:t>default item</w:t>
      </w:r>
      <w:r>
        <w:t xml:space="preserve"> phải nằm đúng thứ tự, </w:t>
      </w:r>
      <w:r w:rsidRPr="003D5FF3">
        <w:rPr>
          <w:b/>
        </w:rPr>
        <w:t>vị trí cuối cùng</w:t>
      </w:r>
      <w:r>
        <w:t xml:space="preserve"> theo thứ tự duyệt thuộc tính của Android.</w:t>
      </w:r>
    </w:p>
    <w:p w:rsidR="00232BB7" w:rsidRDefault="00232BB7" w:rsidP="0001332D">
      <w:pPr>
        <w:pStyle w:val="ListParagraph"/>
        <w:numPr>
          <w:ilvl w:val="0"/>
          <w:numId w:val="5"/>
        </w:numPr>
      </w:pPr>
    </w:p>
    <w:p w:rsidR="00232BB7" w:rsidRDefault="00232BB7" w:rsidP="00630B72">
      <w:pPr>
        <w:pStyle w:val="ListParagraph"/>
        <w:ind w:left="0"/>
      </w:pPr>
      <w:r>
        <w:t>Thực hiện tạo và áp dụng các tài nguyên khác.</w:t>
      </w:r>
    </w:p>
    <w:p w:rsidR="00232BB7" w:rsidRDefault="00232BB7" w:rsidP="00535CD5">
      <w:pPr>
        <w:pStyle w:val="ListParagraph"/>
        <w:ind w:left="0"/>
      </w:pPr>
      <w:r>
        <w:t xml:space="preserve">Menu </w:t>
      </w:r>
    </w:p>
    <w:p w:rsidR="00232BB7" w:rsidRPr="0036135E" w:rsidRDefault="00232BB7" w:rsidP="0036135E">
      <w:pPr>
        <w:pStyle w:val="ListParagraph"/>
        <w:numPr>
          <w:ilvl w:val="0"/>
          <w:numId w:val="3"/>
        </w:numPr>
        <w:rPr>
          <w:lang w:val="fr-FR"/>
        </w:rPr>
      </w:pPr>
      <w:r w:rsidRPr="0036135E">
        <w:rPr>
          <w:lang w:val="fr-FR"/>
        </w:rPr>
        <w:t xml:space="preserve">Tạo Tài nguyên Option Menu: </w:t>
      </w:r>
    </w:p>
    <w:p w:rsidR="00232BB7" w:rsidRPr="0036135E" w:rsidRDefault="00232BB7" w:rsidP="0036135E">
      <w:pPr>
        <w:pStyle w:val="ListParagraph"/>
        <w:numPr>
          <w:ilvl w:val="1"/>
          <w:numId w:val="3"/>
        </w:numPr>
        <w:rPr>
          <w:lang w:val="fr-FR"/>
        </w:rPr>
      </w:pPr>
      <w:r w:rsidRPr="0036135E">
        <w:rPr>
          <w:lang w:val="fr-FR"/>
        </w:rPr>
        <w:t>Từ File =&gt; New =&gt; Android XML File, chọn loại “Menu” đặt tên optionmenu.xml</w:t>
      </w:r>
      <w:r>
        <w:rPr>
          <w:lang w:val="fr-FR"/>
        </w:rPr>
        <w:t xml:space="preserve"> =&gt; Finish</w:t>
      </w:r>
    </w:p>
    <w:p w:rsidR="00232BB7" w:rsidRPr="000B47C2" w:rsidRDefault="00232BB7" w:rsidP="00C8210A">
      <w:pPr>
        <w:pStyle w:val="ListParagraph"/>
        <w:numPr>
          <w:ilvl w:val="0"/>
          <w:numId w:val="2"/>
        </w:numPr>
      </w:pPr>
      <w:r w:rsidRPr="000B47C2">
        <w:t>Trong giao diện “Android Menu Editor", 1 menu item  “Item 1” :</w:t>
      </w:r>
    </w:p>
    <w:p w:rsidR="00232BB7" w:rsidRPr="000B47C2" w:rsidRDefault="00232BB7" w:rsidP="000B47C2">
      <w:pPr>
        <w:pStyle w:val="ListParagraph"/>
        <w:ind w:left="1080"/>
        <w:rPr>
          <w:lang w:val="fr-FR"/>
        </w:rPr>
      </w:pPr>
      <w:r w:rsidRPr="000B47C2">
        <w:rPr>
          <w:lang w:val="fr-FR"/>
        </w:rPr>
        <w:pict>
          <v:shape id="_x0000_i1033" type="#_x0000_t75" style="width:403.5pt;height:158.25pt">
            <v:imagedata r:id="rId13" o:title=""/>
          </v:shape>
        </w:pict>
      </w:r>
    </w:p>
    <w:p w:rsidR="00232BB7" w:rsidRPr="00C8210A" w:rsidRDefault="00232BB7" w:rsidP="000B47C2">
      <w:pPr>
        <w:pStyle w:val="ListParagraph"/>
        <w:numPr>
          <w:ilvl w:val="0"/>
          <w:numId w:val="2"/>
        </w:numPr>
      </w:pPr>
      <w:r w:rsidRPr="00C8210A">
        <w:t xml:space="preserve"> và 1 menu item tên "Group" có kiểu  Group gồm 2 item con như hình sau:</w:t>
      </w:r>
    </w:p>
    <w:p w:rsidR="00232BB7" w:rsidRPr="000B47C2" w:rsidRDefault="00232BB7" w:rsidP="000B47C2">
      <w:pPr>
        <w:pStyle w:val="ListParagraph"/>
      </w:pPr>
      <w:r>
        <w:pict>
          <v:shape id="_x0000_i1034" type="#_x0000_t75" style="width:457.5pt;height:171pt">
            <v:imagedata r:id="rId14" o:title=""/>
          </v:shape>
        </w:pict>
      </w:r>
    </w:p>
    <w:p w:rsidR="00232BB7" w:rsidRDefault="00232BB7" w:rsidP="0036135E">
      <w:pPr>
        <w:pStyle w:val="ListParagraph"/>
        <w:numPr>
          <w:ilvl w:val="1"/>
          <w:numId w:val="3"/>
        </w:numPr>
      </w:pPr>
      <w:r>
        <w:t>Thực hiện “Build Project” để tài nguyên optionmenu được khởi tạo trong tài nguyên R.java.</w:t>
      </w:r>
    </w:p>
    <w:p w:rsidR="00232BB7" w:rsidRPr="00C8210A" w:rsidRDefault="00232BB7" w:rsidP="0036135E">
      <w:pPr>
        <w:pStyle w:val="ListParagraph"/>
        <w:numPr>
          <w:ilvl w:val="1"/>
          <w:numId w:val="3"/>
        </w:numPr>
      </w:pPr>
      <w:r>
        <w:t xml:space="preserve">Thực hiện hiển thị option menu lên </w:t>
      </w:r>
      <w:r w:rsidRPr="00C8210A">
        <w:rPr>
          <w:i/>
          <w:iCs/>
        </w:rPr>
        <w:t>Lab03Activit</w:t>
      </w:r>
      <w:r>
        <w:rPr>
          <w:i/>
          <w:iCs/>
        </w:rPr>
        <w:t xml:space="preserve">y: </w:t>
      </w:r>
    </w:p>
    <w:p w:rsidR="00232BB7" w:rsidRDefault="00232BB7" w:rsidP="008D6437">
      <w:pPr>
        <w:pStyle w:val="ListParagraph"/>
        <w:numPr>
          <w:ilvl w:val="0"/>
          <w:numId w:val="2"/>
        </w:numPr>
      </w:pPr>
      <w:r>
        <w:t xml:space="preserve">Mở tập tin mã nguồn </w:t>
      </w:r>
      <w:r w:rsidRPr="00C8210A">
        <w:rPr>
          <w:i/>
          <w:iCs/>
        </w:rPr>
        <w:t>Lab03Activit</w:t>
      </w:r>
      <w:r>
        <w:rPr>
          <w:i/>
          <w:iCs/>
        </w:rPr>
        <w:t xml:space="preserve">y.java, </w:t>
      </w:r>
      <w:r>
        <w:t>viết chồng hàm “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onCreateOptionsMenu</w:t>
      </w:r>
      <w:r>
        <w:t xml:space="preserve">” của lớp Activity để hiển thị Option menu từ tài nguyên “optionmenu.xml” như mã sau: </w:t>
      </w:r>
    </w:p>
    <w:p w:rsidR="00232BB7" w:rsidRDefault="00232BB7" w:rsidP="00C660B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646464"/>
          <w:sz w:val="20"/>
          <w:szCs w:val="20"/>
          <w:lang w:eastAsia="ja-JP"/>
        </w:rPr>
        <w:t>@Override</w:t>
      </w:r>
    </w:p>
    <w:p w:rsidR="00232BB7" w:rsidRDefault="00232BB7" w:rsidP="00C660B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public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boolean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onCreateOptionsMenu(Menu menu) {</w:t>
      </w:r>
    </w:p>
    <w:p w:rsidR="00232BB7" w:rsidRDefault="00232BB7" w:rsidP="00C660B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 xml:space="preserve">MenuInflater </w:t>
      </w:r>
      <w:r>
        <w:rPr>
          <w:rFonts w:ascii="Courier New" w:eastAsia="MS Mincho" w:hAnsi="Courier New" w:cs="Courier New"/>
          <w:color w:val="000000"/>
          <w:sz w:val="20"/>
          <w:szCs w:val="20"/>
          <w:u w:val="single"/>
          <w:lang w:eastAsia="ja-JP"/>
        </w:rPr>
        <w:t>mi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= getMenuInflater();</w:t>
      </w:r>
    </w:p>
    <w:p w:rsidR="00232BB7" w:rsidRPr="00C660B4" w:rsidRDefault="00232BB7" w:rsidP="00C660B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val="fr-FR"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 w:rsidRPr="00C660B4">
        <w:rPr>
          <w:rFonts w:ascii="Courier New" w:eastAsia="MS Mincho" w:hAnsi="Courier New" w:cs="Courier New"/>
          <w:color w:val="000000"/>
          <w:sz w:val="20"/>
          <w:szCs w:val="20"/>
          <w:lang w:val="fr-FR" w:eastAsia="ja-JP"/>
        </w:rPr>
        <w:t>mi.inflate(R.menu.</w:t>
      </w:r>
      <w:r w:rsidRPr="00C660B4">
        <w:rPr>
          <w:rFonts w:ascii="Courier New" w:eastAsia="MS Mincho" w:hAnsi="Courier New" w:cs="Courier New"/>
          <w:i/>
          <w:iCs/>
          <w:color w:val="0000C0"/>
          <w:sz w:val="20"/>
          <w:szCs w:val="20"/>
          <w:lang w:val="fr-FR" w:eastAsia="ja-JP"/>
        </w:rPr>
        <w:t>optionmenu</w:t>
      </w:r>
      <w:r w:rsidRPr="00C660B4">
        <w:rPr>
          <w:rFonts w:ascii="Courier New" w:eastAsia="MS Mincho" w:hAnsi="Courier New" w:cs="Courier New"/>
          <w:color w:val="000000"/>
          <w:sz w:val="20"/>
          <w:szCs w:val="20"/>
          <w:lang w:val="fr-FR" w:eastAsia="ja-JP"/>
        </w:rPr>
        <w:t>, menu);</w:t>
      </w:r>
    </w:p>
    <w:p w:rsidR="00232BB7" w:rsidRDefault="00232BB7" w:rsidP="00C660B4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C660B4">
        <w:rPr>
          <w:rFonts w:ascii="Courier New" w:eastAsia="MS Mincho" w:hAnsi="Courier New" w:cs="Courier New"/>
          <w:color w:val="000000"/>
          <w:sz w:val="20"/>
          <w:szCs w:val="20"/>
          <w:lang w:val="fr-FR" w:eastAsia="ja-JP"/>
        </w:rPr>
        <w:tab/>
      </w:r>
      <w:r w:rsidRPr="00C660B4">
        <w:rPr>
          <w:rFonts w:ascii="Courier New" w:eastAsia="MS Mincho" w:hAnsi="Courier New" w:cs="Courier New"/>
          <w:color w:val="000000"/>
          <w:sz w:val="20"/>
          <w:szCs w:val="20"/>
          <w:lang w:val="fr-FR"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return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super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.onCreateOptionsMenu(menu);</w:t>
      </w:r>
    </w:p>
    <w:p w:rsidR="00232BB7" w:rsidRDefault="00232BB7" w:rsidP="00C660B4">
      <w:pPr>
        <w:pStyle w:val="ListParagraph"/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}</w:t>
      </w:r>
    </w:p>
    <w:p w:rsidR="00232BB7" w:rsidRPr="00C8210A" w:rsidRDefault="00232BB7" w:rsidP="00011096">
      <w:pPr>
        <w:pStyle w:val="ListParagraph"/>
        <w:numPr>
          <w:ilvl w:val="1"/>
          <w:numId w:val="3"/>
        </w:numPr>
      </w:pPr>
      <w:r>
        <w:t>Thực hiện bắt sự kiện trên menu items bằng hàm “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onMenuItemSelected</w:t>
      </w:r>
      <w:r>
        <w:t>”</w:t>
      </w:r>
      <w:r>
        <w:rPr>
          <w:i/>
          <w:iCs/>
        </w:rPr>
        <w:t xml:space="preserve">: </w:t>
      </w:r>
    </w:p>
    <w:p w:rsidR="00232BB7" w:rsidRDefault="00232BB7" w:rsidP="007E033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646464"/>
          <w:sz w:val="20"/>
          <w:szCs w:val="20"/>
          <w:lang w:eastAsia="ja-JP"/>
        </w:rPr>
        <w:t>@Override</w:t>
      </w:r>
    </w:p>
    <w:p w:rsidR="00232BB7" w:rsidRDefault="00232BB7" w:rsidP="007E033D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public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boolean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onMenuItemSelected(</w:t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int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featureId, MenuItem item) {</w:t>
      </w:r>
    </w:p>
    <w:p w:rsidR="00232BB7" w:rsidRDefault="00232BB7" w:rsidP="007E033D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switch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(item.getItemId()) {</w:t>
      </w:r>
    </w:p>
    <w:p w:rsidR="00232BB7" w:rsidRDefault="00232BB7" w:rsidP="007E033D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case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R.id.</w:t>
      </w:r>
      <w:r>
        <w:rPr>
          <w:rFonts w:ascii="Courier New" w:eastAsia="MS Mincho" w:hAnsi="Courier New" w:cs="Courier New"/>
          <w:i/>
          <w:iCs/>
          <w:color w:val="0000C0"/>
          <w:sz w:val="20"/>
          <w:szCs w:val="20"/>
          <w:lang w:eastAsia="ja-JP"/>
        </w:rPr>
        <w:t>mnuItem1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:</w:t>
      </w:r>
    </w:p>
    <w:p w:rsidR="00232BB7" w:rsidRDefault="00232BB7" w:rsidP="007E033D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>Log.</w:t>
      </w:r>
      <w:r>
        <w:rPr>
          <w:rFonts w:ascii="Courier New" w:eastAsia="MS Mincho" w:hAnsi="Courier New" w:cs="Courier New"/>
          <w:i/>
          <w:iCs/>
          <w:color w:val="000000"/>
          <w:sz w:val="20"/>
          <w:szCs w:val="20"/>
          <w:lang w:eastAsia="ja-JP"/>
        </w:rPr>
        <w:t>i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(</w:t>
      </w:r>
      <w:r>
        <w:rPr>
          <w:rFonts w:ascii="Courier New" w:eastAsia="MS Mincho" w:hAnsi="Courier New" w:cs="Courier New"/>
          <w:color w:val="2A00FF"/>
          <w:sz w:val="20"/>
          <w:szCs w:val="20"/>
          <w:lang w:eastAsia="ja-JP"/>
        </w:rPr>
        <w:t>"GCS"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, </w:t>
      </w:r>
      <w:r>
        <w:rPr>
          <w:rFonts w:ascii="Courier New" w:eastAsia="MS Mincho" w:hAnsi="Courier New" w:cs="Courier New"/>
          <w:color w:val="2A00FF"/>
          <w:sz w:val="20"/>
          <w:szCs w:val="20"/>
          <w:lang w:eastAsia="ja-JP"/>
        </w:rPr>
        <w:t>"menu item 1 selected"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);</w:t>
      </w:r>
    </w:p>
    <w:p w:rsidR="00232BB7" w:rsidRDefault="00232BB7" w:rsidP="007E033D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break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;</w:t>
      </w:r>
    </w:p>
    <w:p w:rsidR="00232BB7" w:rsidRDefault="00232BB7" w:rsidP="007E033D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case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R.id.</w:t>
      </w:r>
      <w:r>
        <w:rPr>
          <w:rFonts w:ascii="Courier New" w:eastAsia="MS Mincho" w:hAnsi="Courier New" w:cs="Courier New"/>
          <w:i/>
          <w:iCs/>
          <w:color w:val="0000C0"/>
          <w:sz w:val="20"/>
          <w:szCs w:val="20"/>
          <w:lang w:eastAsia="ja-JP"/>
        </w:rPr>
        <w:t>g1Item1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:</w:t>
      </w:r>
    </w:p>
    <w:p w:rsidR="00232BB7" w:rsidRDefault="00232BB7" w:rsidP="007E033D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>Log.</w:t>
      </w:r>
      <w:r>
        <w:rPr>
          <w:rFonts w:ascii="Courier New" w:eastAsia="MS Mincho" w:hAnsi="Courier New" w:cs="Courier New"/>
          <w:i/>
          <w:iCs/>
          <w:color w:val="000000"/>
          <w:sz w:val="20"/>
          <w:szCs w:val="20"/>
          <w:lang w:eastAsia="ja-JP"/>
        </w:rPr>
        <w:t>i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(</w:t>
      </w:r>
      <w:r>
        <w:rPr>
          <w:rFonts w:ascii="Courier New" w:eastAsia="MS Mincho" w:hAnsi="Courier New" w:cs="Courier New"/>
          <w:color w:val="2A00FF"/>
          <w:sz w:val="20"/>
          <w:szCs w:val="20"/>
          <w:lang w:eastAsia="ja-JP"/>
        </w:rPr>
        <w:t>"GCS"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, </w:t>
      </w:r>
      <w:r>
        <w:rPr>
          <w:rFonts w:ascii="Courier New" w:eastAsia="MS Mincho" w:hAnsi="Courier New" w:cs="Courier New"/>
          <w:color w:val="2A00FF"/>
          <w:sz w:val="20"/>
          <w:szCs w:val="20"/>
          <w:lang w:eastAsia="ja-JP"/>
        </w:rPr>
        <w:t>"Group menu item 1 selected"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);</w:t>
      </w:r>
    </w:p>
    <w:p w:rsidR="00232BB7" w:rsidRDefault="00232BB7" w:rsidP="007E033D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break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;</w:t>
      </w:r>
    </w:p>
    <w:p w:rsidR="00232BB7" w:rsidRDefault="00232BB7" w:rsidP="007E033D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case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R.id.</w:t>
      </w:r>
      <w:r>
        <w:rPr>
          <w:rFonts w:ascii="Courier New" w:eastAsia="MS Mincho" w:hAnsi="Courier New" w:cs="Courier New"/>
          <w:i/>
          <w:iCs/>
          <w:color w:val="0000C0"/>
          <w:sz w:val="20"/>
          <w:szCs w:val="20"/>
          <w:lang w:eastAsia="ja-JP"/>
        </w:rPr>
        <w:t>g1Item2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:</w:t>
      </w:r>
    </w:p>
    <w:p w:rsidR="00232BB7" w:rsidRDefault="00232BB7" w:rsidP="007E033D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>Log.</w:t>
      </w:r>
      <w:r>
        <w:rPr>
          <w:rFonts w:ascii="Courier New" w:eastAsia="MS Mincho" w:hAnsi="Courier New" w:cs="Courier New"/>
          <w:i/>
          <w:iCs/>
          <w:color w:val="000000"/>
          <w:sz w:val="20"/>
          <w:szCs w:val="20"/>
          <w:lang w:eastAsia="ja-JP"/>
        </w:rPr>
        <w:t>i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(</w:t>
      </w:r>
      <w:r>
        <w:rPr>
          <w:rFonts w:ascii="Courier New" w:eastAsia="MS Mincho" w:hAnsi="Courier New" w:cs="Courier New"/>
          <w:color w:val="2A00FF"/>
          <w:sz w:val="20"/>
          <w:szCs w:val="20"/>
          <w:lang w:eastAsia="ja-JP"/>
        </w:rPr>
        <w:t>"GCS"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, </w:t>
      </w:r>
      <w:r>
        <w:rPr>
          <w:rFonts w:ascii="Courier New" w:eastAsia="MS Mincho" w:hAnsi="Courier New" w:cs="Courier New"/>
          <w:color w:val="2A00FF"/>
          <w:sz w:val="20"/>
          <w:szCs w:val="20"/>
          <w:lang w:eastAsia="ja-JP"/>
        </w:rPr>
        <w:t>"Group menu item 2 selected"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);</w:t>
      </w:r>
    </w:p>
    <w:p w:rsidR="00232BB7" w:rsidRDefault="00232BB7" w:rsidP="007E033D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break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;</w:t>
      </w:r>
    </w:p>
    <w:p w:rsidR="00232BB7" w:rsidRDefault="00232BB7" w:rsidP="007E033D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default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:</w:t>
      </w:r>
    </w:p>
    <w:p w:rsidR="00232BB7" w:rsidRDefault="00232BB7" w:rsidP="007E033D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break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;</w:t>
      </w:r>
    </w:p>
    <w:p w:rsidR="00232BB7" w:rsidRDefault="00232BB7" w:rsidP="007E033D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>}</w:t>
      </w:r>
    </w:p>
    <w:p w:rsidR="00232BB7" w:rsidRDefault="00232BB7" w:rsidP="007E033D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return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super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.onMenuItemSelected(featureId, item);</w:t>
      </w:r>
    </w:p>
    <w:p w:rsidR="00232BB7" w:rsidRDefault="00232BB7" w:rsidP="007E033D">
      <w:pPr>
        <w:pStyle w:val="ListParagraph"/>
        <w:ind w:left="0"/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>}</w:t>
      </w:r>
    </w:p>
    <w:p w:rsidR="00232BB7" w:rsidRPr="00BC3A94" w:rsidRDefault="00232BB7" w:rsidP="00BC3A94">
      <w:pPr>
        <w:pStyle w:val="ListParagraph"/>
        <w:numPr>
          <w:ilvl w:val="0"/>
          <w:numId w:val="3"/>
        </w:numPr>
        <w:rPr>
          <w:lang w:val="fr-FR"/>
        </w:rPr>
      </w:pPr>
      <w:r w:rsidRPr="00BC3A94">
        <w:rPr>
          <w:lang w:val="fr-FR"/>
        </w:rPr>
        <w:t xml:space="preserve">Tạo Tài nguyên Context Menu:  </w:t>
      </w:r>
    </w:p>
    <w:p w:rsidR="00232BB7" w:rsidRDefault="00232BB7" w:rsidP="00BC3A94">
      <w:pPr>
        <w:pStyle w:val="ListParagraph"/>
        <w:numPr>
          <w:ilvl w:val="1"/>
          <w:numId w:val="3"/>
        </w:numPr>
      </w:pPr>
      <w:r>
        <w:rPr>
          <w:lang w:val="fr-FR"/>
        </w:rPr>
        <w:t>T</w:t>
      </w:r>
      <w:r w:rsidRPr="00BC3A94">
        <w:rPr>
          <w:lang w:val="fr-FR"/>
        </w:rPr>
        <w:t xml:space="preserve">hực hiện như bước 11a, 11b để tạo tài nguyên “contextmenu.xml”. </w:t>
      </w:r>
      <w:r>
        <w:t xml:space="preserve">Tạo 3 menu item với id tương ứng: contextMnu1, contextMnu2, contextMnu3 như kết quả sau: </w:t>
      </w:r>
    </w:p>
    <w:p w:rsidR="00232BB7" w:rsidRPr="00D152C1" w:rsidRDefault="00232BB7" w:rsidP="00BC3A94">
      <w:pPr>
        <w:pStyle w:val="ListParagraph"/>
        <w:ind w:left="360"/>
        <w:jc w:val="center"/>
      </w:pPr>
      <w:r>
        <w:pict>
          <v:shape id="_x0000_i1035" type="#_x0000_t75" style="width:397.5pt;height:145.5pt">
            <v:imagedata r:id="rId15" o:title=""/>
          </v:shape>
        </w:pict>
      </w:r>
    </w:p>
    <w:p w:rsidR="00232BB7" w:rsidRDefault="00232BB7" w:rsidP="001B02EF">
      <w:pPr>
        <w:pStyle w:val="ListParagraph"/>
        <w:numPr>
          <w:ilvl w:val="1"/>
          <w:numId w:val="3"/>
        </w:numPr>
      </w:pPr>
      <w:r>
        <w:t xml:space="preserve">Thực hiện hiển thị context menu này khi người dùng “long-pressed” lên EditText: </w:t>
      </w:r>
    </w:p>
    <w:p w:rsidR="00232BB7" w:rsidRDefault="00232BB7" w:rsidP="001B02EF">
      <w:pPr>
        <w:pStyle w:val="ListParagraph"/>
        <w:numPr>
          <w:ilvl w:val="0"/>
          <w:numId w:val="2"/>
        </w:numPr>
      </w:pPr>
      <w:r>
        <w:t xml:space="preserve">Thực hiện viết mã nguồn cho hàm “”: </w:t>
      </w:r>
    </w:p>
    <w:p w:rsidR="00232BB7" w:rsidRDefault="00232BB7" w:rsidP="001B02E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646464"/>
          <w:sz w:val="20"/>
          <w:szCs w:val="20"/>
          <w:lang w:eastAsia="ja-JP"/>
        </w:rPr>
        <w:t>@Override</w:t>
      </w:r>
    </w:p>
    <w:p w:rsidR="00232BB7" w:rsidRDefault="00232BB7" w:rsidP="001B02EF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public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void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onCreateContextMenu(ContextMenu menu, View v,</w:t>
      </w:r>
    </w:p>
    <w:p w:rsidR="00232BB7" w:rsidRDefault="00232BB7" w:rsidP="001B02EF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>ContextMenuInfo menuInfo) {</w:t>
      </w:r>
    </w:p>
    <w:p w:rsidR="00232BB7" w:rsidRDefault="00232BB7" w:rsidP="001B02EF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>MenuInflater mi = getMenuInflater();</w:t>
      </w:r>
    </w:p>
    <w:p w:rsidR="00232BB7" w:rsidRDefault="00232BB7" w:rsidP="001B02EF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>mi.inflate(R.menu.</w:t>
      </w:r>
      <w:r>
        <w:rPr>
          <w:rFonts w:ascii="Courier New" w:eastAsia="MS Mincho" w:hAnsi="Courier New" w:cs="Courier New"/>
          <w:i/>
          <w:iCs/>
          <w:color w:val="0000C0"/>
          <w:sz w:val="20"/>
          <w:szCs w:val="20"/>
          <w:lang w:eastAsia="ja-JP"/>
        </w:rPr>
        <w:t>contextmenu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, menu);</w:t>
      </w:r>
    </w:p>
    <w:p w:rsidR="00232BB7" w:rsidRDefault="00232BB7" w:rsidP="001B02EF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super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.onCreateContextMenu(menu, v, menuInfo);</w:t>
      </w:r>
    </w:p>
    <w:p w:rsidR="00232BB7" w:rsidRDefault="00232BB7" w:rsidP="001B02EF">
      <w:pPr>
        <w:pStyle w:val="ListParagraph"/>
        <w:ind w:left="360"/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>}</w:t>
      </w:r>
    </w:p>
    <w:p w:rsidR="00232BB7" w:rsidRDefault="00232BB7" w:rsidP="001B02EF">
      <w:pPr>
        <w:pStyle w:val="ListParagraph"/>
        <w:numPr>
          <w:ilvl w:val="0"/>
          <w:numId w:val="2"/>
        </w:numPr>
      </w:pPr>
      <w:r>
        <w:t xml:space="preserve">Thực hiện đăng kí hiển thị context menu cho đối tượng EditText trong hàm “onCreate”: </w:t>
      </w:r>
    </w:p>
    <w:p w:rsidR="00232BB7" w:rsidRDefault="00232BB7" w:rsidP="001B02E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MS Mincho" w:hAnsi="Courier New" w:cs="Courier New"/>
          <w:color w:val="646464"/>
          <w:sz w:val="20"/>
          <w:szCs w:val="20"/>
          <w:lang w:eastAsia="ja-JP"/>
        </w:rPr>
      </w:pPr>
      <w:r w:rsidRPr="001B02EF"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private</w:t>
      </w:r>
      <w:r w:rsidRPr="001B02EF"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EditText </w:t>
      </w:r>
      <w:r w:rsidRPr="001B02EF">
        <w:rPr>
          <w:rFonts w:ascii="Courier New" w:eastAsia="MS Mincho" w:hAnsi="Courier New" w:cs="Courier New"/>
          <w:color w:val="0000C0"/>
          <w:sz w:val="20"/>
          <w:szCs w:val="20"/>
          <w:lang w:eastAsia="ja-JP"/>
        </w:rPr>
        <w:t>mEditText</w:t>
      </w:r>
      <w:r w:rsidRPr="001B02EF"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;</w:t>
      </w:r>
    </w:p>
    <w:p w:rsidR="00232BB7" w:rsidRDefault="00232BB7" w:rsidP="001B02E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646464"/>
          <w:sz w:val="20"/>
          <w:szCs w:val="20"/>
          <w:lang w:eastAsia="ja-JP"/>
        </w:rPr>
        <w:t>@Override</w:t>
      </w:r>
    </w:p>
    <w:p w:rsidR="00232BB7" w:rsidRDefault="00232BB7" w:rsidP="001B02EF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  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 xml:space="preserve"> </w:t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public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void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onCreate(Bundle savedInstanceState) {</w:t>
      </w:r>
    </w:p>
    <w:p w:rsidR="00232BB7" w:rsidRDefault="00232BB7" w:rsidP="001B02EF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     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 xml:space="preserve">  </w:t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super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.onCreate(savedInstanceState);</w:t>
      </w:r>
    </w:p>
    <w:p w:rsidR="00232BB7" w:rsidRDefault="00232BB7" w:rsidP="001B02EF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    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 xml:space="preserve">   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>setContentView(R.layout.</w:t>
      </w:r>
      <w:r>
        <w:rPr>
          <w:rFonts w:ascii="Courier New" w:eastAsia="MS Mincho" w:hAnsi="Courier New" w:cs="Courier New"/>
          <w:i/>
          <w:iCs/>
          <w:color w:val="0000C0"/>
          <w:sz w:val="20"/>
          <w:szCs w:val="20"/>
          <w:lang w:eastAsia="ja-JP"/>
        </w:rPr>
        <w:t>main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);</w:t>
      </w:r>
    </w:p>
    <w:p w:rsidR="00232BB7" w:rsidRDefault="00232BB7" w:rsidP="001B02EF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       </w:t>
      </w:r>
    </w:p>
    <w:p w:rsidR="00232BB7" w:rsidRDefault="00232BB7" w:rsidP="001B02EF">
      <w:pPr>
        <w:autoSpaceDE w:val="0"/>
        <w:autoSpaceDN w:val="0"/>
        <w:adjustRightInd w:val="0"/>
        <w:spacing w:after="0" w:line="240" w:lineRule="auto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 xml:space="preserve">       </w:t>
      </w:r>
      <w:r>
        <w:rPr>
          <w:rFonts w:ascii="Courier New" w:eastAsia="MS Mincho" w:hAnsi="Courier New" w:cs="Courier New"/>
          <w:color w:val="0000C0"/>
          <w:sz w:val="20"/>
          <w:szCs w:val="20"/>
          <w:lang w:eastAsia="ja-JP"/>
        </w:rPr>
        <w:t>mEditText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= (EditText) findViewById(R.id.</w:t>
      </w:r>
      <w:r>
        <w:rPr>
          <w:rFonts w:ascii="Courier New" w:eastAsia="MS Mincho" w:hAnsi="Courier New" w:cs="Courier New"/>
          <w:i/>
          <w:iCs/>
          <w:color w:val="0000C0"/>
          <w:sz w:val="20"/>
          <w:szCs w:val="20"/>
          <w:lang w:eastAsia="ja-JP"/>
        </w:rPr>
        <w:t>mEditText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);</w:t>
      </w:r>
    </w:p>
    <w:p w:rsidR="00232BB7" w:rsidRDefault="00232BB7" w:rsidP="001B02EF">
      <w:pPr>
        <w:autoSpaceDE w:val="0"/>
        <w:autoSpaceDN w:val="0"/>
        <w:adjustRightInd w:val="0"/>
        <w:spacing w:after="0" w:line="24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     </w:t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  <w:t xml:space="preserve"> </w:t>
      </w:r>
      <w:r>
        <w:rPr>
          <w:rFonts w:eastAsia="MS Mincho"/>
          <w:lang w:eastAsia="ja-JP"/>
        </w:rPr>
        <w:tab/>
        <w:t>registerForContextMenu(</w:t>
      </w:r>
      <w:r>
        <w:rPr>
          <w:rFonts w:eastAsia="MS Mincho"/>
          <w:color w:val="0000C0"/>
          <w:lang w:eastAsia="ja-JP"/>
        </w:rPr>
        <w:t>mEditText</w:t>
      </w:r>
      <w:r>
        <w:rPr>
          <w:rFonts w:eastAsia="MS Mincho"/>
          <w:lang w:eastAsia="ja-JP"/>
        </w:rPr>
        <w:t xml:space="preserve">);      </w:t>
      </w:r>
    </w:p>
    <w:p w:rsidR="00232BB7" w:rsidRDefault="00232BB7" w:rsidP="001B02EF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eastAsia="MS Mincho"/>
          <w:lang w:eastAsia="ja-JP"/>
        </w:rPr>
        <w:t>}</w:t>
      </w:r>
    </w:p>
    <w:p w:rsidR="00232BB7" w:rsidRDefault="00232BB7" w:rsidP="00532D8B">
      <w:pPr>
        <w:pStyle w:val="ListParagraph"/>
        <w:numPr>
          <w:ilvl w:val="1"/>
          <w:numId w:val="3"/>
        </w:numPr>
      </w:pPr>
      <w:r>
        <w:t>Thực hiện bắt sự kiện xử lí trên context menu bằng hàm “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onContextItemSelected</w:t>
      </w:r>
      <w:r>
        <w:t xml:space="preserve">”: </w:t>
      </w:r>
    </w:p>
    <w:p w:rsidR="00232BB7" w:rsidRDefault="00232BB7" w:rsidP="00EE427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646464"/>
          <w:sz w:val="20"/>
          <w:szCs w:val="20"/>
          <w:lang w:eastAsia="ja-JP"/>
        </w:rPr>
        <w:t>@Override</w:t>
      </w:r>
    </w:p>
    <w:p w:rsidR="00232BB7" w:rsidRDefault="00232BB7" w:rsidP="00EE427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public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boolean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onContextItemSelected(MenuItem item) {</w:t>
      </w:r>
    </w:p>
    <w:p w:rsidR="00232BB7" w:rsidRDefault="00232BB7" w:rsidP="00EE427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highlight w:val="lightGray"/>
          <w:lang w:eastAsia="ja-JP"/>
        </w:rPr>
        <w:t>switch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(item.getItemId()) {</w:t>
      </w:r>
    </w:p>
    <w:p w:rsidR="00232BB7" w:rsidRDefault="00232BB7" w:rsidP="00EE427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case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R.id.</w:t>
      </w:r>
      <w:r>
        <w:rPr>
          <w:rFonts w:ascii="Courier New" w:eastAsia="MS Mincho" w:hAnsi="Courier New" w:cs="Courier New"/>
          <w:i/>
          <w:iCs/>
          <w:color w:val="0000C0"/>
          <w:sz w:val="20"/>
          <w:szCs w:val="20"/>
          <w:lang w:eastAsia="ja-JP"/>
        </w:rPr>
        <w:t>contextMnu1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:</w:t>
      </w:r>
    </w:p>
    <w:p w:rsidR="00232BB7" w:rsidRDefault="00232BB7" w:rsidP="00EE427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>Log.</w:t>
      </w:r>
      <w:r>
        <w:rPr>
          <w:rFonts w:ascii="Courier New" w:eastAsia="MS Mincho" w:hAnsi="Courier New" w:cs="Courier New"/>
          <w:i/>
          <w:iCs/>
          <w:color w:val="000000"/>
          <w:sz w:val="20"/>
          <w:szCs w:val="20"/>
          <w:lang w:eastAsia="ja-JP"/>
        </w:rPr>
        <w:t>i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(</w:t>
      </w:r>
      <w:r>
        <w:rPr>
          <w:rFonts w:ascii="Courier New" w:eastAsia="MS Mincho" w:hAnsi="Courier New" w:cs="Courier New"/>
          <w:color w:val="2A00FF"/>
          <w:sz w:val="20"/>
          <w:szCs w:val="20"/>
          <w:lang w:eastAsia="ja-JP"/>
        </w:rPr>
        <w:t>"GCS"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, </w:t>
      </w:r>
      <w:r>
        <w:rPr>
          <w:rFonts w:ascii="Courier New" w:eastAsia="MS Mincho" w:hAnsi="Courier New" w:cs="Courier New"/>
          <w:color w:val="2A00FF"/>
          <w:sz w:val="20"/>
          <w:szCs w:val="20"/>
          <w:lang w:eastAsia="ja-JP"/>
        </w:rPr>
        <w:t>"Context item 1 selected"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);</w:t>
      </w:r>
    </w:p>
    <w:p w:rsidR="00232BB7" w:rsidRDefault="00232BB7" w:rsidP="00EE427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break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;</w:t>
      </w:r>
    </w:p>
    <w:p w:rsidR="00232BB7" w:rsidRDefault="00232BB7" w:rsidP="00EE427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case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R.id.</w:t>
      </w:r>
      <w:r>
        <w:rPr>
          <w:rFonts w:ascii="Courier New" w:eastAsia="MS Mincho" w:hAnsi="Courier New" w:cs="Courier New"/>
          <w:i/>
          <w:iCs/>
          <w:color w:val="0000C0"/>
          <w:sz w:val="20"/>
          <w:szCs w:val="20"/>
          <w:lang w:eastAsia="ja-JP"/>
        </w:rPr>
        <w:t>contextMnu2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:</w:t>
      </w:r>
    </w:p>
    <w:p w:rsidR="00232BB7" w:rsidRDefault="00232BB7" w:rsidP="00EE427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>Log.</w:t>
      </w:r>
      <w:r>
        <w:rPr>
          <w:rFonts w:ascii="Courier New" w:eastAsia="MS Mincho" w:hAnsi="Courier New" w:cs="Courier New"/>
          <w:i/>
          <w:iCs/>
          <w:color w:val="000000"/>
          <w:sz w:val="20"/>
          <w:szCs w:val="20"/>
          <w:lang w:eastAsia="ja-JP"/>
        </w:rPr>
        <w:t>i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(</w:t>
      </w:r>
      <w:r>
        <w:rPr>
          <w:rFonts w:ascii="Courier New" w:eastAsia="MS Mincho" w:hAnsi="Courier New" w:cs="Courier New"/>
          <w:color w:val="2A00FF"/>
          <w:sz w:val="20"/>
          <w:szCs w:val="20"/>
          <w:lang w:eastAsia="ja-JP"/>
        </w:rPr>
        <w:t>"GCS"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, </w:t>
      </w:r>
      <w:r>
        <w:rPr>
          <w:rFonts w:ascii="Courier New" w:eastAsia="MS Mincho" w:hAnsi="Courier New" w:cs="Courier New"/>
          <w:color w:val="2A00FF"/>
          <w:sz w:val="20"/>
          <w:szCs w:val="20"/>
          <w:lang w:eastAsia="ja-JP"/>
        </w:rPr>
        <w:t>"Context item 2 selected"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);</w:t>
      </w:r>
    </w:p>
    <w:p w:rsidR="00232BB7" w:rsidRDefault="00232BB7" w:rsidP="00EE427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break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;</w:t>
      </w:r>
    </w:p>
    <w:p w:rsidR="00232BB7" w:rsidRDefault="00232BB7" w:rsidP="00EE427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case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R.id.</w:t>
      </w:r>
      <w:r>
        <w:rPr>
          <w:rFonts w:ascii="Courier New" w:eastAsia="MS Mincho" w:hAnsi="Courier New" w:cs="Courier New"/>
          <w:i/>
          <w:iCs/>
          <w:color w:val="0000C0"/>
          <w:sz w:val="20"/>
          <w:szCs w:val="20"/>
          <w:lang w:eastAsia="ja-JP"/>
        </w:rPr>
        <w:t>contextMnu3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:</w:t>
      </w:r>
    </w:p>
    <w:p w:rsidR="00232BB7" w:rsidRDefault="00232BB7" w:rsidP="00EE427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>Log.</w:t>
      </w:r>
      <w:r>
        <w:rPr>
          <w:rFonts w:ascii="Courier New" w:eastAsia="MS Mincho" w:hAnsi="Courier New" w:cs="Courier New"/>
          <w:i/>
          <w:iCs/>
          <w:color w:val="000000"/>
          <w:sz w:val="20"/>
          <w:szCs w:val="20"/>
          <w:lang w:eastAsia="ja-JP"/>
        </w:rPr>
        <w:t>i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(</w:t>
      </w:r>
      <w:r>
        <w:rPr>
          <w:rFonts w:ascii="Courier New" w:eastAsia="MS Mincho" w:hAnsi="Courier New" w:cs="Courier New"/>
          <w:color w:val="2A00FF"/>
          <w:sz w:val="20"/>
          <w:szCs w:val="20"/>
          <w:lang w:eastAsia="ja-JP"/>
        </w:rPr>
        <w:t>"GCS"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, </w:t>
      </w:r>
      <w:r>
        <w:rPr>
          <w:rFonts w:ascii="Courier New" w:eastAsia="MS Mincho" w:hAnsi="Courier New" w:cs="Courier New"/>
          <w:color w:val="2A00FF"/>
          <w:sz w:val="20"/>
          <w:szCs w:val="20"/>
          <w:lang w:eastAsia="ja-JP"/>
        </w:rPr>
        <w:t>"Context item 3 selected"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);</w:t>
      </w:r>
    </w:p>
    <w:p w:rsidR="00232BB7" w:rsidRDefault="00232BB7" w:rsidP="00EE427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break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;</w:t>
      </w:r>
    </w:p>
    <w:p w:rsidR="00232BB7" w:rsidRDefault="00232BB7" w:rsidP="00EE427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default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:</w:t>
      </w:r>
    </w:p>
    <w:p w:rsidR="00232BB7" w:rsidRDefault="00232BB7" w:rsidP="00EE427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break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;</w:t>
      </w:r>
    </w:p>
    <w:p w:rsidR="00232BB7" w:rsidRDefault="00232BB7" w:rsidP="00EE427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highlight w:val="lightGray"/>
          <w:lang w:eastAsia="ja-JP"/>
        </w:rPr>
        <w:t>}</w:t>
      </w:r>
    </w:p>
    <w:p w:rsidR="00232BB7" w:rsidRDefault="00232BB7" w:rsidP="00EE427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MS Mincho" w:hAnsi="Courier New" w:cs="Courier New"/>
          <w:sz w:val="20"/>
          <w:szCs w:val="20"/>
          <w:lang w:eastAsia="ja-JP"/>
        </w:rPr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return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 xml:space="preserve"> </w:t>
      </w:r>
      <w:r>
        <w:rPr>
          <w:rFonts w:ascii="Courier New" w:eastAsia="MS Mincho" w:hAnsi="Courier New" w:cs="Courier New"/>
          <w:b/>
          <w:bCs/>
          <w:color w:val="7F0055"/>
          <w:sz w:val="20"/>
          <w:szCs w:val="20"/>
          <w:lang w:eastAsia="ja-JP"/>
        </w:rPr>
        <w:t>super</w:t>
      </w: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>.onContextItemSelected(item);</w:t>
      </w:r>
    </w:p>
    <w:p w:rsidR="00232BB7" w:rsidRPr="00D152C1" w:rsidRDefault="00232BB7" w:rsidP="00EE4271">
      <w:pPr>
        <w:pStyle w:val="ListParagraph"/>
        <w:ind w:left="1080"/>
      </w:pPr>
      <w:r>
        <w:rPr>
          <w:rFonts w:ascii="Courier New" w:eastAsia="MS Mincho" w:hAnsi="Courier New" w:cs="Courier New"/>
          <w:color w:val="000000"/>
          <w:sz w:val="20"/>
          <w:szCs w:val="20"/>
          <w:lang w:eastAsia="ja-JP"/>
        </w:rPr>
        <w:tab/>
        <w:t>}</w:t>
      </w:r>
    </w:p>
    <w:p w:rsidR="00232BB7" w:rsidRPr="00BC3A94" w:rsidRDefault="00232BB7" w:rsidP="000457EF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Triển khai ứng dụng lên máy ảo và kiểm tra kết quả.</w:t>
      </w:r>
    </w:p>
    <w:p w:rsidR="00232BB7" w:rsidRPr="00ED4CE7" w:rsidRDefault="00232BB7" w:rsidP="000F21D8">
      <w:pPr>
        <w:pStyle w:val="ListParagraph"/>
        <w:ind w:left="0"/>
        <w:rPr>
          <w:lang w:val="fr-FR"/>
        </w:rPr>
      </w:pPr>
    </w:p>
    <w:p w:rsidR="00232BB7" w:rsidRDefault="00232BB7">
      <w:r>
        <w:t xml:space="preserve">Tham khảo: </w:t>
      </w:r>
    </w:p>
    <w:p w:rsidR="00232BB7" w:rsidRDefault="00232BB7" w:rsidP="006C51DB">
      <w:pPr>
        <w:pStyle w:val="ListParagraph"/>
        <w:numPr>
          <w:ilvl w:val="0"/>
          <w:numId w:val="2"/>
        </w:numPr>
      </w:pPr>
      <w:r>
        <w:t>%ANDROID_SDK_FOLDERPATH%/</w:t>
      </w:r>
      <w:r w:rsidRPr="006C51DB">
        <w:t>docs/reference/packages.html</w:t>
      </w:r>
    </w:p>
    <w:p w:rsidR="00232BB7" w:rsidRDefault="00232BB7" w:rsidP="006C51DB">
      <w:pPr>
        <w:pStyle w:val="ListParagraph"/>
        <w:numPr>
          <w:ilvl w:val="0"/>
          <w:numId w:val="2"/>
        </w:numPr>
      </w:pPr>
      <w:hyperlink r:id="rId16" w:history="1">
        <w:r w:rsidRPr="00984671">
          <w:rPr>
            <w:rStyle w:val="Hyperlink"/>
          </w:rPr>
          <w:t>http://developer.android.com/reference/packages.html</w:t>
        </w:r>
      </w:hyperlink>
    </w:p>
    <w:p w:rsidR="00232BB7" w:rsidRDefault="00232BB7" w:rsidP="006C51DB">
      <w:pPr>
        <w:pStyle w:val="ListParagraph"/>
        <w:numPr>
          <w:ilvl w:val="0"/>
          <w:numId w:val="2"/>
        </w:numPr>
      </w:pPr>
      <w:hyperlink r:id="rId17" w:history="1">
        <w:r w:rsidRPr="00984671">
          <w:rPr>
            <w:rStyle w:val="Hyperlink"/>
          </w:rPr>
          <w:t>http://developer.android.com/reference/android/content/res/ColorStateList.html</w:t>
        </w:r>
      </w:hyperlink>
    </w:p>
    <w:p w:rsidR="00232BB7" w:rsidRDefault="00232BB7" w:rsidP="006C51DB">
      <w:pPr>
        <w:pStyle w:val="ListParagraph"/>
        <w:numPr>
          <w:ilvl w:val="0"/>
          <w:numId w:val="2"/>
        </w:numPr>
      </w:pPr>
      <w:hyperlink r:id="rId18" w:history="1">
        <w:r w:rsidRPr="00984671">
          <w:rPr>
            <w:rStyle w:val="Hyperlink"/>
          </w:rPr>
          <w:t>http://developer.android.com/reference/android/widget/Spinner.html</w:t>
        </w:r>
      </w:hyperlink>
    </w:p>
    <w:p w:rsidR="00232BB7" w:rsidRDefault="00232BB7" w:rsidP="00630B72">
      <w:pPr>
        <w:pStyle w:val="ListParagraph"/>
        <w:numPr>
          <w:ilvl w:val="0"/>
          <w:numId w:val="2"/>
        </w:numPr>
      </w:pPr>
      <w:r>
        <w:t xml:space="preserve">Tham khảo cách sử dụng và giải thích tài nguyên chi tiết ở: </w:t>
      </w:r>
      <w:hyperlink r:id="rId19" w:history="1">
        <w:r w:rsidRPr="00984671">
          <w:rPr>
            <w:rStyle w:val="Hyperlink"/>
          </w:rPr>
          <w:t>http://developer.android.com/reference/packages.html</w:t>
        </w:r>
      </w:hyperlink>
    </w:p>
    <w:p w:rsidR="00232BB7" w:rsidRDefault="00232BB7" w:rsidP="006C51DB">
      <w:pPr>
        <w:pStyle w:val="ListParagraph"/>
        <w:numPr>
          <w:ilvl w:val="0"/>
          <w:numId w:val="2"/>
        </w:numPr>
      </w:pPr>
    </w:p>
    <w:sectPr w:rsidR="00232BB7" w:rsidSect="007D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7A21"/>
    <w:multiLevelType w:val="hybridMultilevel"/>
    <w:tmpl w:val="4436392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1B0666F8"/>
    <w:multiLevelType w:val="hybridMultilevel"/>
    <w:tmpl w:val="E8B4056C"/>
    <w:lvl w:ilvl="0" w:tplc="1682D52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44D87"/>
    <w:multiLevelType w:val="hybridMultilevel"/>
    <w:tmpl w:val="6B003F6A"/>
    <w:lvl w:ilvl="0" w:tplc="2AF2F90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35B52"/>
    <w:multiLevelType w:val="hybridMultilevel"/>
    <w:tmpl w:val="7024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B537FD4"/>
    <w:multiLevelType w:val="hybridMultilevel"/>
    <w:tmpl w:val="6D9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FEA0405"/>
    <w:multiLevelType w:val="hybridMultilevel"/>
    <w:tmpl w:val="833E7718"/>
    <w:lvl w:ilvl="0" w:tplc="1682D52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37FD"/>
    <w:rsid w:val="000037A4"/>
    <w:rsid w:val="00011096"/>
    <w:rsid w:val="0001332D"/>
    <w:rsid w:val="000457EF"/>
    <w:rsid w:val="00061045"/>
    <w:rsid w:val="00061A54"/>
    <w:rsid w:val="00082B8F"/>
    <w:rsid w:val="00091FA0"/>
    <w:rsid w:val="000B47C2"/>
    <w:rsid w:val="000E422D"/>
    <w:rsid w:val="000F21D8"/>
    <w:rsid w:val="001027C7"/>
    <w:rsid w:val="001442D4"/>
    <w:rsid w:val="001645FF"/>
    <w:rsid w:val="00166CE8"/>
    <w:rsid w:val="00173104"/>
    <w:rsid w:val="001A2101"/>
    <w:rsid w:val="001B02EF"/>
    <w:rsid w:val="001E7D8D"/>
    <w:rsid w:val="00203248"/>
    <w:rsid w:val="00214D75"/>
    <w:rsid w:val="00232BB7"/>
    <w:rsid w:val="00304005"/>
    <w:rsid w:val="003133C8"/>
    <w:rsid w:val="00345165"/>
    <w:rsid w:val="003536A3"/>
    <w:rsid w:val="0036135E"/>
    <w:rsid w:val="00365913"/>
    <w:rsid w:val="003A341B"/>
    <w:rsid w:val="003B6C5A"/>
    <w:rsid w:val="003D5FF3"/>
    <w:rsid w:val="003E5E5A"/>
    <w:rsid w:val="004125DB"/>
    <w:rsid w:val="00430F48"/>
    <w:rsid w:val="00433F7E"/>
    <w:rsid w:val="00452215"/>
    <w:rsid w:val="004D50D2"/>
    <w:rsid w:val="004E0A4B"/>
    <w:rsid w:val="00521A55"/>
    <w:rsid w:val="005304E4"/>
    <w:rsid w:val="00532D8B"/>
    <w:rsid w:val="00535CD5"/>
    <w:rsid w:val="005422C2"/>
    <w:rsid w:val="0058178F"/>
    <w:rsid w:val="005C2FE7"/>
    <w:rsid w:val="005D238C"/>
    <w:rsid w:val="00630B72"/>
    <w:rsid w:val="00663920"/>
    <w:rsid w:val="0066496A"/>
    <w:rsid w:val="0068564A"/>
    <w:rsid w:val="006A3592"/>
    <w:rsid w:val="006A420B"/>
    <w:rsid w:val="006C479C"/>
    <w:rsid w:val="006C51DB"/>
    <w:rsid w:val="006D7A40"/>
    <w:rsid w:val="00765C94"/>
    <w:rsid w:val="00775E3A"/>
    <w:rsid w:val="00780563"/>
    <w:rsid w:val="0078090F"/>
    <w:rsid w:val="007A66DE"/>
    <w:rsid w:val="007D45CE"/>
    <w:rsid w:val="007D6C5E"/>
    <w:rsid w:val="007E033D"/>
    <w:rsid w:val="007E0AEC"/>
    <w:rsid w:val="0086619D"/>
    <w:rsid w:val="00866AAC"/>
    <w:rsid w:val="00895165"/>
    <w:rsid w:val="008A5A51"/>
    <w:rsid w:val="008C1868"/>
    <w:rsid w:val="008D5BCD"/>
    <w:rsid w:val="008D6437"/>
    <w:rsid w:val="00927A47"/>
    <w:rsid w:val="00942A0A"/>
    <w:rsid w:val="009527B8"/>
    <w:rsid w:val="00984671"/>
    <w:rsid w:val="0099429F"/>
    <w:rsid w:val="009F1088"/>
    <w:rsid w:val="009F4AAA"/>
    <w:rsid w:val="00A95E9B"/>
    <w:rsid w:val="00AA4BE2"/>
    <w:rsid w:val="00AD663B"/>
    <w:rsid w:val="00AE4D2D"/>
    <w:rsid w:val="00B62002"/>
    <w:rsid w:val="00B82FC0"/>
    <w:rsid w:val="00B9612D"/>
    <w:rsid w:val="00BC3A94"/>
    <w:rsid w:val="00BD0156"/>
    <w:rsid w:val="00BE6AE4"/>
    <w:rsid w:val="00C0116C"/>
    <w:rsid w:val="00C25E74"/>
    <w:rsid w:val="00C4709A"/>
    <w:rsid w:val="00C660B4"/>
    <w:rsid w:val="00C8210A"/>
    <w:rsid w:val="00C915F1"/>
    <w:rsid w:val="00CA229E"/>
    <w:rsid w:val="00CA7259"/>
    <w:rsid w:val="00CB5CF8"/>
    <w:rsid w:val="00D11C4B"/>
    <w:rsid w:val="00D152C1"/>
    <w:rsid w:val="00D442AB"/>
    <w:rsid w:val="00D70E51"/>
    <w:rsid w:val="00D85BB6"/>
    <w:rsid w:val="00D96CEE"/>
    <w:rsid w:val="00DE74FA"/>
    <w:rsid w:val="00E324D4"/>
    <w:rsid w:val="00E40A7A"/>
    <w:rsid w:val="00E62273"/>
    <w:rsid w:val="00E67D8B"/>
    <w:rsid w:val="00E837FD"/>
    <w:rsid w:val="00E90144"/>
    <w:rsid w:val="00ED4CE7"/>
    <w:rsid w:val="00EE29F7"/>
    <w:rsid w:val="00EE4271"/>
    <w:rsid w:val="00F2371D"/>
    <w:rsid w:val="00F26FDE"/>
    <w:rsid w:val="00F60197"/>
    <w:rsid w:val="00F6611F"/>
    <w:rsid w:val="00FA3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C5E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62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433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33F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1645F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C51D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developer.android.com/reference/android/widget/Spinner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developer.android.com/reference/android/content/res/ColorStateLi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package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developer.android.com/reference/packag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218</TotalTime>
  <Pages>8</Pages>
  <Words>1354</Words>
  <Characters>7722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gcsadmin</cp:lastModifiedBy>
  <cp:revision>113</cp:revision>
  <dcterms:created xsi:type="dcterms:W3CDTF">2011-10-02T18:32:00Z</dcterms:created>
  <dcterms:modified xsi:type="dcterms:W3CDTF">2011-11-03T09:46:00Z</dcterms:modified>
</cp:coreProperties>
</file>